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Ind w:w="57" w:type="dxa"/>
        <w:tblLayout w:type="fixed"/>
        <w:tblLook w:val="04A0"/>
      </w:tblPr>
      <w:tblGrid>
        <w:gridCol w:w="1456"/>
        <w:gridCol w:w="2516"/>
        <w:gridCol w:w="22"/>
        <w:gridCol w:w="1517"/>
        <w:gridCol w:w="743"/>
        <w:gridCol w:w="1214"/>
        <w:gridCol w:w="1045"/>
        <w:gridCol w:w="493"/>
        <w:gridCol w:w="1767"/>
      </w:tblGrid>
      <w:tr w:rsidR="00726461" w:rsidRPr="003473B1" w:rsidTr="00416220">
        <w:trPr>
          <w:trHeight w:hRule="exact" w:val="255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2"/>
              <w:outlineLvl w:val="1"/>
            </w:pPr>
            <w:bookmarkStart w:id="0" w:name="_GoBack"/>
            <w:bookmarkEnd w:id="0"/>
            <w:r w:rsidRPr="003473B1">
              <w:t>Client</w:t>
            </w:r>
          </w:p>
        </w:tc>
        <w:tc>
          <w:tcPr>
            <w:tcW w:w="2551" w:type="dxa"/>
          </w:tcPr>
          <w:p w:rsidR="00726461" w:rsidRPr="007F4C03" w:rsidRDefault="005F13E3" w:rsidP="00690728">
            <w:pPr>
              <w:pStyle w:val="Brieffieldsafe"/>
            </w:pPr>
            <w:r>
              <w:t>{client}</w:t>
            </w:r>
          </w:p>
        </w:tc>
        <w:tc>
          <w:tcPr>
            <w:tcW w:w="1560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Project name</w:t>
            </w:r>
          </w:p>
        </w:tc>
        <w:tc>
          <w:tcPr>
            <w:tcW w:w="1984" w:type="dxa"/>
            <w:gridSpan w:val="2"/>
          </w:tcPr>
          <w:p w:rsidR="00726461" w:rsidRPr="007F4C03" w:rsidRDefault="005F13E3" w:rsidP="007F4C03">
            <w:pPr>
              <w:pStyle w:val="Brieffieldsafe"/>
            </w:pPr>
            <w:r>
              <w:t>{projectName}</w:t>
            </w:r>
          </w:p>
        </w:tc>
        <w:tc>
          <w:tcPr>
            <w:tcW w:w="1559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Job No.</w:t>
            </w:r>
          </w:p>
        </w:tc>
        <w:tc>
          <w:tcPr>
            <w:tcW w:w="1791" w:type="dxa"/>
          </w:tcPr>
          <w:p w:rsidR="00726461" w:rsidRPr="007F4C03" w:rsidRDefault="005F13E3" w:rsidP="007F4C03">
            <w:pPr>
              <w:pStyle w:val="Brieffieldsafe"/>
            </w:pPr>
            <w:r>
              <w:t>{jobNo}</w:t>
            </w:r>
          </w:p>
        </w:tc>
      </w:tr>
      <w:tr w:rsidR="00726461" w:rsidRPr="003473B1" w:rsidTr="00416220">
        <w:trPr>
          <w:trHeight w:hRule="exact" w:val="255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Product / service</w:t>
            </w:r>
          </w:p>
        </w:tc>
        <w:tc>
          <w:tcPr>
            <w:tcW w:w="2551" w:type="dxa"/>
          </w:tcPr>
          <w:p w:rsidR="00726461" w:rsidRPr="007F4C03" w:rsidRDefault="005F13E3" w:rsidP="007F4C03">
            <w:pPr>
              <w:pStyle w:val="Brieffieldsafe"/>
            </w:pPr>
            <w:r>
              <w:t>{productName}</w:t>
            </w:r>
          </w:p>
        </w:tc>
        <w:tc>
          <w:tcPr>
            <w:tcW w:w="1560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Brief Written by</w:t>
            </w:r>
          </w:p>
        </w:tc>
        <w:tc>
          <w:tcPr>
            <w:tcW w:w="1984" w:type="dxa"/>
            <w:gridSpan w:val="2"/>
          </w:tcPr>
          <w:p w:rsidR="00726461" w:rsidRPr="007F4C03" w:rsidRDefault="005F13E3" w:rsidP="007F4C03">
            <w:pPr>
              <w:pStyle w:val="Brieffieldsafe"/>
            </w:pPr>
            <w:r>
              <w:t>{am}</w:t>
            </w:r>
          </w:p>
        </w:tc>
        <w:tc>
          <w:tcPr>
            <w:tcW w:w="1559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Date</w:t>
            </w:r>
          </w:p>
        </w:tc>
        <w:tc>
          <w:tcPr>
            <w:tcW w:w="1791" w:type="dxa"/>
          </w:tcPr>
          <w:p w:rsidR="00726461" w:rsidRPr="007F4C03" w:rsidRDefault="005F13E3" w:rsidP="007F4C03">
            <w:pPr>
              <w:pStyle w:val="Brieffieldsafe"/>
            </w:pPr>
            <w:r>
              <w:t>{date}</w:t>
            </w:r>
          </w:p>
        </w:tc>
      </w:tr>
      <w:tr w:rsidR="00726461" w:rsidRPr="003473B1" w:rsidTr="00416220">
        <w:trPr>
          <w:trHeight w:hRule="exact" w:val="255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Review Date</w:t>
            </w:r>
          </w:p>
        </w:tc>
        <w:tc>
          <w:tcPr>
            <w:tcW w:w="2551" w:type="dxa"/>
          </w:tcPr>
          <w:p w:rsidR="00726461" w:rsidRPr="007F4C03" w:rsidRDefault="005F13E3" w:rsidP="007F4C03">
            <w:pPr>
              <w:pStyle w:val="Brieffieldsafe"/>
            </w:pPr>
            <w:r>
              <w:t>{reviewDate}</w:t>
            </w:r>
          </w:p>
        </w:tc>
        <w:tc>
          <w:tcPr>
            <w:tcW w:w="1560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Presentation Date</w:t>
            </w:r>
          </w:p>
        </w:tc>
        <w:tc>
          <w:tcPr>
            <w:tcW w:w="1984" w:type="dxa"/>
            <w:gridSpan w:val="2"/>
          </w:tcPr>
          <w:p w:rsidR="00726461" w:rsidRPr="007F4C03" w:rsidRDefault="005F13E3" w:rsidP="007F4C03">
            <w:pPr>
              <w:pStyle w:val="Brieffieldsafe"/>
            </w:pPr>
            <w:r>
              <w:t>{presentationDate}</w:t>
            </w:r>
          </w:p>
        </w:tc>
        <w:tc>
          <w:tcPr>
            <w:tcW w:w="1559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Live Date</w:t>
            </w:r>
          </w:p>
        </w:tc>
        <w:tc>
          <w:tcPr>
            <w:tcW w:w="1791" w:type="dxa"/>
          </w:tcPr>
          <w:p w:rsidR="00726461" w:rsidRPr="007F4C03" w:rsidRDefault="005F13E3" w:rsidP="007F4C03">
            <w:pPr>
              <w:pStyle w:val="Brieffieldsafe"/>
            </w:pPr>
            <w:r>
              <w:t>{liveDate}</w:t>
            </w:r>
          </w:p>
        </w:tc>
      </w:tr>
      <w:tr w:rsidR="00726461" w:rsidRPr="003473B1" w:rsidTr="00416220">
        <w:trPr>
          <w:trHeight w:hRule="exact" w:val="255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Total budget</w:t>
            </w:r>
          </w:p>
        </w:tc>
        <w:tc>
          <w:tcPr>
            <w:tcW w:w="2551" w:type="dxa"/>
          </w:tcPr>
          <w:p w:rsidR="00726461" w:rsidRPr="007F4C03" w:rsidRDefault="005F13E3" w:rsidP="005F13E3">
            <w:pPr>
              <w:pStyle w:val="Brieffieldsafe"/>
            </w:pPr>
            <w:r>
              <w:t>{totalBudget}</w:t>
            </w:r>
          </w:p>
        </w:tc>
        <w:tc>
          <w:tcPr>
            <w:tcW w:w="1560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Estimate Attached</w:t>
            </w:r>
          </w:p>
        </w:tc>
        <w:tc>
          <w:tcPr>
            <w:tcW w:w="1984" w:type="dxa"/>
            <w:gridSpan w:val="2"/>
          </w:tcPr>
          <w:p w:rsidR="00726461" w:rsidRPr="007F4C03" w:rsidRDefault="006B28F9" w:rsidP="007F4C03">
            <w:pPr>
              <w:pStyle w:val="Brieffieldsafe"/>
            </w:pPr>
            <w:r w:rsidRPr="007F4C0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6461" w:rsidRPr="007F4C03">
              <w:instrText xml:space="preserve"> FORMCHECKBOX </w:instrText>
            </w:r>
            <w:r>
              <w:fldChar w:fldCharType="separate"/>
            </w:r>
            <w:r w:rsidRPr="007F4C03">
              <w:fldChar w:fldCharType="end"/>
            </w:r>
            <w:r w:rsidR="00726461" w:rsidRPr="007F4C03">
              <w:t xml:space="preserve"> Yes / </w:t>
            </w:r>
            <w:r w:rsidRPr="007F4C0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6461" w:rsidRPr="007F4C03">
              <w:instrText xml:space="preserve"> FORMCHECKBOX </w:instrText>
            </w:r>
            <w:r>
              <w:fldChar w:fldCharType="separate"/>
            </w:r>
            <w:r w:rsidRPr="007F4C03">
              <w:fldChar w:fldCharType="end"/>
            </w:r>
            <w:r w:rsidR="00726461" w:rsidRPr="007F4C03">
              <w:t xml:space="preserve"> No</w:t>
            </w:r>
          </w:p>
        </w:tc>
        <w:tc>
          <w:tcPr>
            <w:tcW w:w="1559" w:type="dxa"/>
            <w:gridSpan w:val="2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Production Budget</w:t>
            </w:r>
          </w:p>
        </w:tc>
        <w:tc>
          <w:tcPr>
            <w:tcW w:w="1791" w:type="dxa"/>
          </w:tcPr>
          <w:p w:rsidR="00726461" w:rsidRPr="007F4C03" w:rsidRDefault="005F13E3" w:rsidP="007F4C03">
            <w:pPr>
              <w:pStyle w:val="Brieffieldsafe"/>
            </w:pPr>
            <w:r>
              <w:t>{budget}</w:t>
            </w:r>
          </w:p>
        </w:tc>
      </w:tr>
      <w:tr w:rsidR="00726461" w:rsidRPr="003473B1" w:rsidTr="00416220">
        <w:trPr>
          <w:trHeight w:hRule="exact" w:val="255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First Response</w:t>
            </w:r>
          </w:p>
        </w:tc>
        <w:tc>
          <w:tcPr>
            <w:tcW w:w="9445" w:type="dxa"/>
            <w:gridSpan w:val="8"/>
          </w:tcPr>
          <w:p w:rsidR="00726461" w:rsidRPr="007F4C03" w:rsidRDefault="006B28F9" w:rsidP="005A339E">
            <w:pPr>
              <w:pStyle w:val="Brieffieldsafe"/>
            </w:pPr>
            <w:r w:rsidRPr="007F4C0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6461" w:rsidRPr="007F4C03">
              <w:instrText xml:space="preserve"> FORMCHECKBOX </w:instrText>
            </w:r>
            <w:r>
              <w:fldChar w:fldCharType="separate"/>
            </w:r>
            <w:r w:rsidRPr="007F4C03">
              <w:fldChar w:fldCharType="end"/>
            </w:r>
            <w:r w:rsidR="00726461" w:rsidRPr="007F4C03">
              <w:t xml:space="preserve"> Scamps</w:t>
            </w:r>
            <w:r w:rsidR="00726461" w:rsidRPr="007F4C03">
              <w:tab/>
              <w:t xml:space="preserve"> </w:t>
            </w:r>
            <w:r w:rsidRPr="007F4C0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6461" w:rsidRPr="007F4C03">
              <w:instrText xml:space="preserve"> FORMCHECKBOX </w:instrText>
            </w:r>
            <w:r>
              <w:fldChar w:fldCharType="separate"/>
            </w:r>
            <w:r w:rsidRPr="007F4C03">
              <w:fldChar w:fldCharType="end"/>
            </w:r>
            <w:r w:rsidR="00726461" w:rsidRPr="007F4C03">
              <w:t xml:space="preserve"> Mac Visuals</w:t>
            </w:r>
            <w:r w:rsidR="00726461" w:rsidRPr="007F4C03">
              <w:tab/>
            </w:r>
            <w:r w:rsidRPr="007F4C0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6461" w:rsidRPr="007F4C03">
              <w:instrText xml:space="preserve"> FORMCHECKBOX </w:instrText>
            </w:r>
            <w:r>
              <w:fldChar w:fldCharType="separate"/>
            </w:r>
            <w:r w:rsidRPr="007F4C03">
              <w:fldChar w:fldCharType="end"/>
            </w:r>
            <w:r w:rsidR="00726461" w:rsidRPr="007F4C03">
              <w:t xml:space="preserve"> </w:t>
            </w:r>
            <w:r>
              <w:rPr>
                <w:lang w:val="en-US"/>
              </w:rPr>
              <w:fldChar w:fldCharType="begin">
                <w:ffData>
                  <w:name w:val="hf12"/>
                  <w:enabled/>
                  <w:calcOnExit/>
                  <w:entryMacro w:val="Clearhf12"/>
                  <w:textInput>
                    <w:default w:val="Other (type here)"/>
                    <w:maxLength w:val="17"/>
                  </w:textInput>
                </w:ffData>
              </w:fldChar>
            </w:r>
            <w:bookmarkStart w:id="1" w:name="hf12"/>
            <w:r w:rsidR="0007432F"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07432F">
              <w:rPr>
                <w:lang w:val="en-US"/>
              </w:rPr>
              <w:t>Other (type here)</w:t>
            </w:r>
            <w:r>
              <w:rPr>
                <w:lang w:val="en-US"/>
              </w:rPr>
              <w:fldChar w:fldCharType="end"/>
            </w:r>
            <w:bookmarkEnd w:id="1"/>
            <w:r w:rsidR="00726461" w:rsidRPr="007F4C03">
              <w:tab/>
            </w:r>
            <w:r w:rsidRPr="007F4C0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6461" w:rsidRPr="007F4C03">
              <w:instrText xml:space="preserve"> FORMCHECKBOX </w:instrText>
            </w:r>
            <w:r>
              <w:fldChar w:fldCharType="separate"/>
            </w:r>
            <w:r w:rsidRPr="007F4C03">
              <w:fldChar w:fldCharType="end"/>
            </w:r>
            <w:r w:rsidR="00726461" w:rsidRPr="007F4C03">
              <w:t xml:space="preserve"> F</w:t>
            </w:r>
            <w:r w:rsidR="00312AD2" w:rsidRPr="007F4C03">
              <w:t>ast Track must have MD Approval/</w:t>
            </w:r>
            <w:r w:rsidR="00726461" w:rsidRPr="007F4C03">
              <w:t>Sign Off</w:t>
            </w:r>
          </w:p>
        </w:tc>
      </w:tr>
      <w:tr w:rsidR="00726461" w:rsidRPr="003473B1" w:rsidTr="00416220">
        <w:trPr>
          <w:trHeight w:hRule="exact" w:val="255"/>
        </w:trPr>
        <w:tc>
          <w:tcPr>
            <w:tcW w:w="1475" w:type="dxa"/>
            <w:tcBorders>
              <w:bottom w:val="nil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Signoff</w:t>
            </w:r>
          </w:p>
        </w:tc>
        <w:tc>
          <w:tcPr>
            <w:tcW w:w="2573" w:type="dxa"/>
            <w:gridSpan w:val="2"/>
            <w:tcBorders>
              <w:bottom w:val="nil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Planning Director</w:t>
            </w:r>
          </w:p>
        </w:tc>
        <w:tc>
          <w:tcPr>
            <w:tcW w:w="2291" w:type="dxa"/>
            <w:gridSpan w:val="2"/>
            <w:tcBorders>
              <w:bottom w:val="nil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Exec. Creative Director</w:t>
            </w:r>
          </w:p>
        </w:tc>
        <w:tc>
          <w:tcPr>
            <w:tcW w:w="2290" w:type="dxa"/>
            <w:gridSpan w:val="2"/>
            <w:tcBorders>
              <w:bottom w:val="nil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Account Director</w:t>
            </w:r>
          </w:p>
        </w:tc>
        <w:tc>
          <w:tcPr>
            <w:tcW w:w="2291" w:type="dxa"/>
            <w:gridSpan w:val="2"/>
            <w:tcBorders>
              <w:bottom w:val="nil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  <w:r w:rsidRPr="003473B1">
              <w:t>Client</w:t>
            </w:r>
          </w:p>
        </w:tc>
      </w:tr>
      <w:tr w:rsidR="00726461" w:rsidRPr="003473B1" w:rsidTr="00416220">
        <w:trPr>
          <w:trHeight w:hRule="exact" w:val="255"/>
        </w:trPr>
        <w:tc>
          <w:tcPr>
            <w:tcW w:w="1475" w:type="dxa"/>
            <w:tcBorders>
              <w:top w:val="nil"/>
              <w:bottom w:val="single" w:sz="18" w:space="0" w:color="777877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</w:p>
        </w:tc>
        <w:tc>
          <w:tcPr>
            <w:tcW w:w="2573" w:type="dxa"/>
            <w:gridSpan w:val="2"/>
            <w:tcBorders>
              <w:top w:val="nil"/>
              <w:bottom w:val="single" w:sz="18" w:space="0" w:color="777877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</w:p>
        </w:tc>
        <w:tc>
          <w:tcPr>
            <w:tcW w:w="2291" w:type="dxa"/>
            <w:gridSpan w:val="2"/>
            <w:tcBorders>
              <w:top w:val="nil"/>
              <w:bottom w:val="single" w:sz="18" w:space="0" w:color="777877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</w:p>
        </w:tc>
        <w:tc>
          <w:tcPr>
            <w:tcW w:w="2290" w:type="dxa"/>
            <w:gridSpan w:val="2"/>
            <w:tcBorders>
              <w:top w:val="nil"/>
              <w:bottom w:val="single" w:sz="18" w:space="0" w:color="777877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</w:p>
        </w:tc>
        <w:tc>
          <w:tcPr>
            <w:tcW w:w="2291" w:type="dxa"/>
            <w:gridSpan w:val="2"/>
            <w:tcBorders>
              <w:top w:val="nil"/>
              <w:bottom w:val="single" w:sz="18" w:space="0" w:color="777877"/>
            </w:tcBorders>
          </w:tcPr>
          <w:p w:rsidR="00726461" w:rsidRPr="003473B1" w:rsidRDefault="00726461" w:rsidP="00726461">
            <w:pPr>
              <w:pStyle w:val="Heading2"/>
              <w:outlineLvl w:val="1"/>
            </w:pPr>
          </w:p>
        </w:tc>
      </w:tr>
      <w:tr w:rsidR="00726461" w:rsidRPr="003473B1" w:rsidTr="00416220">
        <w:trPr>
          <w:trHeight w:hRule="exact" w:val="1758"/>
        </w:trPr>
        <w:tc>
          <w:tcPr>
            <w:tcW w:w="1475" w:type="dxa"/>
            <w:tcBorders>
              <w:top w:val="single" w:sz="18" w:space="0" w:color="777877"/>
            </w:tcBorders>
          </w:tcPr>
          <w:p w:rsidR="00726461" w:rsidRPr="003473B1" w:rsidRDefault="00726461" w:rsidP="00726461">
            <w:pPr>
              <w:pStyle w:val="Heading1"/>
              <w:outlineLvl w:val="0"/>
            </w:pPr>
            <w:r w:rsidRPr="003473B1">
              <w:t xml:space="preserve">WHAT </w:t>
            </w:r>
            <w:r w:rsidR="00E342E3">
              <w:br/>
            </w:r>
            <w:r w:rsidRPr="003473B1">
              <w:t>ARE WE AMENDING?</w:t>
            </w:r>
          </w:p>
          <w:p w:rsidR="00726461" w:rsidRPr="003473B1" w:rsidRDefault="00C66293" w:rsidP="00CF3AED">
            <w:r>
              <w:t xml:space="preserve">What campaign </w:t>
            </w:r>
            <w:r w:rsidR="00E342E3">
              <w:br/>
            </w:r>
            <w:r>
              <w:t xml:space="preserve">or execution </w:t>
            </w:r>
            <w:r w:rsidR="00E342E3">
              <w:br/>
            </w:r>
            <w:r w:rsidR="00726461" w:rsidRPr="003473B1">
              <w:t>are we changing?</w:t>
            </w:r>
          </w:p>
        </w:tc>
        <w:tc>
          <w:tcPr>
            <w:tcW w:w="9445" w:type="dxa"/>
            <w:gridSpan w:val="8"/>
            <w:tcBorders>
              <w:top w:val="single" w:sz="18" w:space="0" w:color="777877"/>
            </w:tcBorders>
          </w:tcPr>
          <w:p w:rsidR="00726461" w:rsidRPr="007F4C03" w:rsidRDefault="005F13E3" w:rsidP="007F4C03">
            <w:pPr>
              <w:pStyle w:val="Brieffieldsafe"/>
            </w:pPr>
            <w:r>
              <w:t>{whatWereAmending}</w:t>
            </w:r>
          </w:p>
        </w:tc>
      </w:tr>
      <w:tr w:rsidR="00726461" w:rsidRPr="003473B1" w:rsidTr="00416220">
        <w:trPr>
          <w:trHeight w:hRule="exact" w:val="1758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1"/>
              <w:outlineLvl w:val="0"/>
            </w:pPr>
            <w:r w:rsidRPr="003473B1">
              <w:t xml:space="preserve">WHAT DO </w:t>
            </w:r>
            <w:r>
              <w:br/>
            </w:r>
            <w:r w:rsidRPr="003473B1">
              <w:t xml:space="preserve">WE NEED </w:t>
            </w:r>
            <w:r w:rsidR="00F4305D">
              <w:br/>
            </w:r>
            <w:r w:rsidRPr="003473B1">
              <w:t>TO CHANGE?</w:t>
            </w:r>
          </w:p>
          <w:p w:rsidR="00726461" w:rsidRPr="003473B1" w:rsidRDefault="00726461" w:rsidP="00CF3AED">
            <w:r w:rsidRPr="003473B1">
              <w:t xml:space="preserve">Size, format, </w:t>
            </w:r>
            <w:r w:rsidR="00C66293">
              <w:br/>
            </w:r>
            <w:r w:rsidRPr="003473B1">
              <w:t>images, copy?</w:t>
            </w:r>
          </w:p>
        </w:tc>
        <w:tc>
          <w:tcPr>
            <w:tcW w:w="9445" w:type="dxa"/>
            <w:gridSpan w:val="8"/>
          </w:tcPr>
          <w:p w:rsidR="00726461" w:rsidRPr="007F4C03" w:rsidRDefault="005F13E3" w:rsidP="007F4C03">
            <w:pPr>
              <w:pStyle w:val="Brieffieldsafe"/>
            </w:pPr>
            <w:r>
              <w:t>{changes}</w:t>
            </w:r>
          </w:p>
        </w:tc>
      </w:tr>
      <w:tr w:rsidR="00726461" w:rsidRPr="003473B1" w:rsidTr="00416220">
        <w:trPr>
          <w:trHeight w:hRule="exact" w:val="1758"/>
        </w:trPr>
        <w:tc>
          <w:tcPr>
            <w:tcW w:w="1475" w:type="dxa"/>
          </w:tcPr>
          <w:p w:rsidR="00E535D7" w:rsidRDefault="00726461" w:rsidP="00726461">
            <w:pPr>
              <w:pStyle w:val="Heading1"/>
              <w:outlineLvl w:val="0"/>
            </w:pPr>
            <w:r w:rsidRPr="003473B1">
              <w:t xml:space="preserve">WHAT CAN </w:t>
            </w:r>
            <w:r w:rsidR="00F4305D">
              <w:br/>
            </w:r>
            <w:r w:rsidR="00E535D7">
              <w:t>WE LOSE?</w:t>
            </w:r>
          </w:p>
          <w:p w:rsidR="00726461" w:rsidRPr="003473B1" w:rsidRDefault="00C413FC" w:rsidP="00E535D7">
            <w:r>
              <w:t>If format/size dictates</w:t>
            </w:r>
            <w:r w:rsidR="00E535D7">
              <w:t>.</w:t>
            </w:r>
          </w:p>
        </w:tc>
        <w:tc>
          <w:tcPr>
            <w:tcW w:w="9445" w:type="dxa"/>
            <w:gridSpan w:val="8"/>
          </w:tcPr>
          <w:p w:rsidR="00726461" w:rsidRPr="007F4C03" w:rsidRDefault="005F13E3" w:rsidP="007F4C03">
            <w:pPr>
              <w:pStyle w:val="Brieffieldsafe"/>
            </w:pPr>
            <w:r>
              <w:t>{canBeLost}</w:t>
            </w:r>
          </w:p>
        </w:tc>
      </w:tr>
      <w:tr w:rsidR="00726461" w:rsidRPr="003473B1" w:rsidTr="00416220">
        <w:trPr>
          <w:trHeight w:hRule="exact" w:val="1758"/>
        </w:trPr>
        <w:tc>
          <w:tcPr>
            <w:tcW w:w="1475" w:type="dxa"/>
          </w:tcPr>
          <w:p w:rsidR="00726461" w:rsidRDefault="00726461" w:rsidP="00726461">
            <w:pPr>
              <w:pStyle w:val="Heading1"/>
              <w:outlineLvl w:val="0"/>
            </w:pPr>
            <w:r>
              <w:t xml:space="preserve">WHAT CAN’T </w:t>
            </w:r>
            <w:r w:rsidR="00F4305D">
              <w:br/>
            </w:r>
            <w:r>
              <w:t>WE LOSE</w:t>
            </w:r>
            <w:r w:rsidR="00C413FC">
              <w:t>?</w:t>
            </w:r>
          </w:p>
          <w:p w:rsidR="00726461" w:rsidRPr="003473B1" w:rsidRDefault="00C413FC" w:rsidP="00CF3AED">
            <w:r>
              <w:t>If format/size dictates.</w:t>
            </w:r>
          </w:p>
        </w:tc>
        <w:tc>
          <w:tcPr>
            <w:tcW w:w="9445" w:type="dxa"/>
            <w:gridSpan w:val="8"/>
          </w:tcPr>
          <w:p w:rsidR="00726461" w:rsidRPr="007F4C03" w:rsidRDefault="005F13E3" w:rsidP="007F4C03">
            <w:pPr>
              <w:pStyle w:val="Brieffieldsafe"/>
            </w:pPr>
            <w:r>
              <w:t>{cantBeLost}</w:t>
            </w:r>
          </w:p>
        </w:tc>
      </w:tr>
      <w:tr w:rsidR="00726461" w:rsidRPr="003473B1" w:rsidTr="00416220">
        <w:trPr>
          <w:trHeight w:hRule="exact" w:val="1758"/>
        </w:trPr>
        <w:tc>
          <w:tcPr>
            <w:tcW w:w="1475" w:type="dxa"/>
          </w:tcPr>
          <w:p w:rsidR="00726461" w:rsidRPr="003473B1" w:rsidRDefault="00F4305D" w:rsidP="00726461">
            <w:pPr>
              <w:pStyle w:val="Heading1"/>
              <w:outlineLvl w:val="0"/>
            </w:pPr>
            <w:r>
              <w:t>WILL BO</w:t>
            </w:r>
            <w:r w:rsidR="00726461" w:rsidRPr="003473B1">
              <w:t>D</w:t>
            </w:r>
            <w:r>
              <w:t>y</w:t>
            </w:r>
            <w:r w:rsidR="00726461" w:rsidRPr="003473B1">
              <w:t xml:space="preserve"> COPY NEED TO BE EDITED?</w:t>
            </w:r>
          </w:p>
          <w:p w:rsidR="00726461" w:rsidRPr="003473B1" w:rsidRDefault="00726461" w:rsidP="00CF3AED">
            <w:r w:rsidRPr="003473B1">
              <w:t>How do we want our customer to react/think? What would the ideal response be?</w:t>
            </w:r>
          </w:p>
        </w:tc>
        <w:tc>
          <w:tcPr>
            <w:tcW w:w="9445" w:type="dxa"/>
            <w:gridSpan w:val="8"/>
          </w:tcPr>
          <w:p w:rsidR="00726461" w:rsidRPr="007F4C03" w:rsidRDefault="005F13E3" w:rsidP="007F4C03">
            <w:pPr>
              <w:pStyle w:val="Brieffieldsafe"/>
            </w:pPr>
            <w:r>
              <w:t>{bodyCopyEdited}</w:t>
            </w:r>
          </w:p>
        </w:tc>
      </w:tr>
      <w:tr w:rsidR="00726461" w:rsidRPr="003473B1" w:rsidTr="00416220">
        <w:trPr>
          <w:trHeight w:hRule="exact" w:val="1758"/>
        </w:trPr>
        <w:tc>
          <w:tcPr>
            <w:tcW w:w="1475" w:type="dxa"/>
          </w:tcPr>
          <w:p w:rsidR="00726461" w:rsidRPr="003473B1" w:rsidRDefault="00726461" w:rsidP="00726461">
            <w:pPr>
              <w:pStyle w:val="Heading1"/>
              <w:outlineLvl w:val="0"/>
            </w:pPr>
            <w:r w:rsidRPr="003473B1">
              <w:t>WHAT we MUST (OR MUST NOT) INCLUDE?</w:t>
            </w:r>
          </w:p>
          <w:p w:rsidR="00726461" w:rsidRPr="003473B1" w:rsidRDefault="00726461" w:rsidP="00CF3AED">
            <w:r w:rsidRPr="003473B1">
              <w:t>Are there any mandatories, formats or brand guidelines which need to be considered?</w:t>
            </w:r>
          </w:p>
        </w:tc>
        <w:tc>
          <w:tcPr>
            <w:tcW w:w="9445" w:type="dxa"/>
            <w:gridSpan w:val="8"/>
          </w:tcPr>
          <w:p w:rsidR="00726461" w:rsidRDefault="005F13E3" w:rsidP="007F4C03">
            <w:pPr>
              <w:pStyle w:val="Brieffieldsafe"/>
            </w:pPr>
            <w:r>
              <w:t>{canCantInclude}</w:t>
            </w:r>
          </w:p>
          <w:p w:rsidR="007F4C03" w:rsidRPr="007F4C03" w:rsidRDefault="007F4C03" w:rsidP="007F4C03">
            <w:pPr>
              <w:pStyle w:val="NoSpacing"/>
            </w:pPr>
          </w:p>
        </w:tc>
      </w:tr>
    </w:tbl>
    <w:p w:rsidR="007F1BE9" w:rsidRDefault="007F1BE9"/>
    <w:sectPr w:rsidR="007F1BE9" w:rsidSect="00726461">
      <w:headerReference w:type="default" r:id="rId8"/>
      <w:footerReference w:type="default" r:id="rId9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CE4" w:rsidRDefault="00237CE4" w:rsidP="00726461">
      <w:r>
        <w:separator/>
      </w:r>
    </w:p>
  </w:endnote>
  <w:endnote w:type="continuationSeparator" w:id="0">
    <w:p w:rsidR="00237CE4" w:rsidRDefault="00237CE4" w:rsidP="0072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ED" w:rsidRDefault="00CF3AED" w:rsidP="0074787A">
    <w:r w:rsidRPr="006B4723">
      <w:t xml:space="preserve">Page </w:t>
    </w:r>
    <w:r w:rsidR="006B28F9" w:rsidRPr="006B4723">
      <w:fldChar w:fldCharType="begin"/>
    </w:r>
    <w:r w:rsidRPr="006B4723">
      <w:instrText xml:space="preserve"> PAGE </w:instrText>
    </w:r>
    <w:r w:rsidR="006B28F9" w:rsidRPr="006B4723">
      <w:fldChar w:fldCharType="separate"/>
    </w:r>
    <w:r w:rsidR="005F13E3">
      <w:rPr>
        <w:noProof/>
      </w:rPr>
      <w:t>1</w:t>
    </w:r>
    <w:r w:rsidR="006B28F9" w:rsidRPr="006B4723">
      <w:fldChar w:fldCharType="end"/>
    </w:r>
    <w:r w:rsidRPr="006B4723">
      <w:t xml:space="preserve"> of </w:t>
    </w:r>
    <w:r w:rsidR="006B28F9">
      <w:fldChar w:fldCharType="begin"/>
    </w:r>
    <w:r w:rsidR="00A223AD">
      <w:instrText xml:space="preserve"> NUMPAGES </w:instrText>
    </w:r>
    <w:r w:rsidR="006B28F9">
      <w:fldChar w:fldCharType="separate"/>
    </w:r>
    <w:r w:rsidR="005F13E3">
      <w:rPr>
        <w:noProof/>
      </w:rPr>
      <w:t>1</w:t>
    </w:r>
    <w:r w:rsidR="006B28F9">
      <w:rPr>
        <w:noProof/>
      </w:rPr>
      <w:fldChar w:fldCharType="end"/>
    </w:r>
    <w:r>
      <w:t xml:space="preserve">   |   </w:t>
    </w:r>
    <w:r w:rsidRPr="006B4723">
      <w:t xml:space="preserve">CONFIDENTIAL – For internal use only </w:t>
    </w:r>
    <w:r>
      <w:t xml:space="preserve">  |  </w:t>
    </w:r>
    <w:r w:rsidRPr="006B4723">
      <w:rPr>
        <w:rFonts w:cs="Monaco"/>
      </w:rPr>
      <w:t xml:space="preserve">© </w:t>
    </w:r>
    <w:r w:rsidR="00416220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r w:rsidR="006B28F9">
      <w:fldChar w:fldCharType="begin"/>
    </w:r>
    <w:r w:rsidR="00A223AD">
      <w:instrText xml:space="preserve"> FILENAME </w:instrText>
    </w:r>
    <w:r w:rsidR="006B28F9">
      <w:fldChar w:fldCharType="separate"/>
    </w:r>
    <w:r w:rsidR="005F13E3">
      <w:rPr>
        <w:noProof/>
      </w:rPr>
      <w:t>Document1</w:t>
    </w:r>
    <w:r w:rsidR="006B28F9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CE4" w:rsidRDefault="00237CE4" w:rsidP="00726461">
      <w:r>
        <w:separator/>
      </w:r>
    </w:p>
  </w:footnote>
  <w:footnote w:type="continuationSeparator" w:id="0">
    <w:p w:rsidR="00237CE4" w:rsidRDefault="00237CE4" w:rsidP="007264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ED" w:rsidRPr="00726461" w:rsidRDefault="00A223AD" w:rsidP="00726461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3AED">
      <w:t>Amendment</w:t>
    </w:r>
    <w:r w:rsidR="00CF3AED" w:rsidRPr="00D45122">
      <w:t xml:space="preserve">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7CE4"/>
    <w:rsid w:val="0007432F"/>
    <w:rsid w:val="001D2776"/>
    <w:rsid w:val="002309D4"/>
    <w:rsid w:val="00237CE4"/>
    <w:rsid w:val="002A58DD"/>
    <w:rsid w:val="00312AD2"/>
    <w:rsid w:val="00416220"/>
    <w:rsid w:val="005A339E"/>
    <w:rsid w:val="005F13E3"/>
    <w:rsid w:val="00690728"/>
    <w:rsid w:val="006B28F9"/>
    <w:rsid w:val="00726461"/>
    <w:rsid w:val="0074787A"/>
    <w:rsid w:val="00773285"/>
    <w:rsid w:val="007F1BE9"/>
    <w:rsid w:val="007F4C03"/>
    <w:rsid w:val="00833BE8"/>
    <w:rsid w:val="009A6790"/>
    <w:rsid w:val="009B7ED0"/>
    <w:rsid w:val="00A223AD"/>
    <w:rsid w:val="00AA24C2"/>
    <w:rsid w:val="00AF73F1"/>
    <w:rsid w:val="00C14686"/>
    <w:rsid w:val="00C413FC"/>
    <w:rsid w:val="00C66293"/>
    <w:rsid w:val="00C74219"/>
    <w:rsid w:val="00C977E7"/>
    <w:rsid w:val="00CB0AC7"/>
    <w:rsid w:val="00CF3AED"/>
    <w:rsid w:val="00D4548E"/>
    <w:rsid w:val="00D8727B"/>
    <w:rsid w:val="00E342E3"/>
    <w:rsid w:val="00E535D7"/>
    <w:rsid w:val="00F4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color w:val="999A8F" w:themeColor="text2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D2"/>
    <w:rPr>
      <w:rFonts w:eastAsia="MS Mincho" w:cs="Times New Roman"/>
      <w:color w:val="505150"/>
      <w:sz w:val="1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6220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6220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6220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312AD2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312AD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12AD2"/>
    <w:rPr>
      <w:rFonts w:eastAsia="MS Mincho" w:cs="Times New Roman"/>
      <w:color w:val="505150"/>
      <w:sz w:val="12"/>
    </w:rPr>
  </w:style>
  <w:style w:type="paragraph" w:styleId="Footer">
    <w:name w:val="footer"/>
    <w:basedOn w:val="Normal"/>
    <w:link w:val="FooterChar"/>
    <w:uiPriority w:val="99"/>
    <w:unhideWhenUsed/>
    <w:rsid w:val="00312A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12AD2"/>
    <w:rPr>
      <w:rFonts w:eastAsia="MS Mincho" w:cs="Times New Roman"/>
      <w:color w:val="505150"/>
      <w:sz w:val="12"/>
    </w:rPr>
  </w:style>
  <w:style w:type="character" w:customStyle="1" w:styleId="Heading1Char">
    <w:name w:val="Heading 1 Char"/>
    <w:link w:val="Heading1"/>
    <w:uiPriority w:val="9"/>
    <w:rsid w:val="00416220"/>
    <w:rPr>
      <w:rFonts w:eastAsia="MS Gothic" w:cs="Times New Roman"/>
      <w:b/>
      <w:bCs/>
      <w:caps/>
      <w:color w:val="C60C30" w:themeColor="accent1"/>
      <w:spacing w:val="10"/>
    </w:rPr>
  </w:style>
  <w:style w:type="character" w:customStyle="1" w:styleId="Heading2Char">
    <w:name w:val="Heading 2 Char"/>
    <w:link w:val="Heading2"/>
    <w:uiPriority w:val="9"/>
    <w:rsid w:val="00416220"/>
    <w:rPr>
      <w:rFonts w:eastAsia="MS Gothic" w:cs="Times New Roman"/>
      <w:color w:val="C60C30" w:themeColor="accent1"/>
    </w:rPr>
  </w:style>
  <w:style w:type="character" w:customStyle="1" w:styleId="Heading3Char">
    <w:name w:val="Heading 3 Char"/>
    <w:link w:val="Heading3"/>
    <w:uiPriority w:val="9"/>
    <w:rsid w:val="00416220"/>
    <w:rPr>
      <w:rFonts w:ascii="Calibri" w:eastAsia="MS Gothic" w:hAnsi="Calibri" w:cs="Times New Roman"/>
      <w:b/>
      <w:bCs/>
      <w:color w:val="C60C30" w:themeColor="accent1"/>
      <w:sz w:val="12"/>
    </w:rPr>
  </w:style>
  <w:style w:type="paragraph" w:styleId="NoSpacing">
    <w:name w:val="No Spacing"/>
    <w:aliases w:val="Brief_Field"/>
    <w:autoRedefine/>
    <w:uiPriority w:val="1"/>
    <w:qFormat/>
    <w:rsid w:val="007F4C03"/>
    <w:pPr>
      <w:tabs>
        <w:tab w:val="left" w:pos="240"/>
      </w:tabs>
      <w:suppressAutoHyphens/>
    </w:pPr>
    <w:rPr>
      <w:rFonts w:eastAsia="MS Mincho" w:cs="Times New Roman"/>
      <w:noProof/>
      <w:color w:val="505150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12AD2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312AD2"/>
    <w:rPr>
      <w:rFonts w:eastAsia="MS Gothic" w:cs="Times New Roman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312AD2"/>
  </w:style>
  <w:style w:type="paragraph" w:customStyle="1" w:styleId="Brieffieldsafe">
    <w:name w:val="Brief_field_safe"/>
    <w:basedOn w:val="NoSpacing"/>
    <w:autoRedefine/>
    <w:qFormat/>
    <w:rsid w:val="005A339E"/>
    <w:pPr>
      <w:tabs>
        <w:tab w:val="clear" w:pos="240"/>
        <w:tab w:val="left" w:pos="1531"/>
        <w:tab w:val="left" w:pos="2948"/>
        <w:tab w:val="left" w:pos="5103"/>
      </w:tabs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6_Amendment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4D522-C4AC-480B-B72F-817430B6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Brief06_Amendment_v3.dotx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LateralGroup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1</cp:revision>
  <cp:lastPrinted>2013-02-15T15:33:00Z</cp:lastPrinted>
  <dcterms:created xsi:type="dcterms:W3CDTF">2014-10-30T14:58:00Z</dcterms:created>
  <dcterms:modified xsi:type="dcterms:W3CDTF">2014-10-30T15:00:00Z</dcterms:modified>
</cp:coreProperties>
</file>