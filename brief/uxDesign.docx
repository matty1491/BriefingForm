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57" w:type="dxa"/>
        <w:tblBorders>
          <w:top w:val="single" w:sz="2" w:space="0" w:color="777877"/>
          <w:bottom w:val="single" w:sz="2" w:space="0" w:color="777877"/>
          <w:insideH w:val="single" w:sz="2" w:space="0" w:color="777877"/>
        </w:tblBorders>
        <w:tblLook w:val="04A0"/>
      </w:tblPr>
      <w:tblGrid>
        <w:gridCol w:w="1023"/>
        <w:gridCol w:w="735"/>
        <w:gridCol w:w="871"/>
        <w:gridCol w:w="861"/>
        <w:gridCol w:w="124"/>
        <w:gridCol w:w="333"/>
        <w:gridCol w:w="1358"/>
        <w:gridCol w:w="1352"/>
        <w:gridCol w:w="466"/>
        <w:gridCol w:w="974"/>
        <w:gridCol w:w="806"/>
        <w:gridCol w:w="1870"/>
      </w:tblGrid>
      <w:tr w:rsidR="00F27B77" w:rsidTr="002D6DC0">
        <w:trPr>
          <w:trHeight w:hRule="exact" w:val="255"/>
        </w:trPr>
        <w:tc>
          <w:tcPr>
            <w:tcW w:w="105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bookmarkStart w:id="0" w:name="_GoBack"/>
            <w:bookmarkEnd w:id="0"/>
            <w:r w:rsidRPr="00460C38">
              <w:rPr>
                <w:szCs w:val="20"/>
                <w:lang w:val="en-GB"/>
              </w:rPr>
              <w:t>Client</w:t>
            </w:r>
          </w:p>
        </w:tc>
        <w:tc>
          <w:tcPr>
            <w:tcW w:w="2693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045466">
            <w:pPr>
              <w:pStyle w:val="NoSpacing"/>
              <w:ind w:left="-674" w:firstLine="674"/>
            </w:pPr>
            <w:r>
              <w:t>{client}</w:t>
            </w:r>
          </w:p>
        </w:tc>
        <w:tc>
          <w:tcPr>
            <w:tcW w:w="169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8A5F7D" w:rsidP="009D05CE">
            <w:pPr>
              <w:pStyle w:val="Heading2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Job</w:t>
            </w:r>
            <w:r w:rsidR="00D2016B" w:rsidRPr="00460C38">
              <w:rPr>
                <w:szCs w:val="20"/>
                <w:lang w:val="en-GB"/>
              </w:rPr>
              <w:t xml:space="preserve"> No.</w:t>
            </w:r>
          </w:p>
        </w:tc>
        <w:tc>
          <w:tcPr>
            <w:tcW w:w="1809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  <w:tc>
          <w:tcPr>
            <w:tcW w:w="1739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9D05CE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Project Name</w:t>
            </w:r>
          </w:p>
        </w:tc>
        <w:tc>
          <w:tcPr>
            <w:tcW w:w="18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</w:tr>
      <w:tr w:rsidR="00F27B77" w:rsidTr="002D6DC0">
        <w:trPr>
          <w:trHeight w:hRule="exact" w:val="255"/>
        </w:trPr>
        <w:tc>
          <w:tcPr>
            <w:tcW w:w="105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Brand</w:t>
            </w:r>
          </w:p>
        </w:tc>
        <w:tc>
          <w:tcPr>
            <w:tcW w:w="2693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692D02">
            <w:pPr>
              <w:pStyle w:val="NoSpacing"/>
              <w:ind w:left="-674" w:firstLine="674"/>
            </w:pPr>
            <w:r>
              <w:t>{brand}</w:t>
            </w:r>
          </w:p>
        </w:tc>
        <w:tc>
          <w:tcPr>
            <w:tcW w:w="169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9D05CE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Product/service/offer</w:t>
            </w:r>
          </w:p>
        </w:tc>
        <w:tc>
          <w:tcPr>
            <w:tcW w:w="1809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  <w:tc>
          <w:tcPr>
            <w:tcW w:w="1739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9D05CE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Brief written by</w:t>
            </w:r>
          </w:p>
        </w:tc>
        <w:tc>
          <w:tcPr>
            <w:tcW w:w="18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{am}</w:t>
            </w:r>
          </w:p>
        </w:tc>
      </w:tr>
      <w:tr w:rsidR="00F27B77" w:rsidTr="002D6DC0">
        <w:trPr>
          <w:trHeight w:hRule="exact" w:val="255"/>
        </w:trPr>
        <w:tc>
          <w:tcPr>
            <w:tcW w:w="105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Date</w:t>
            </w:r>
          </w:p>
        </w:tc>
        <w:tc>
          <w:tcPr>
            <w:tcW w:w="166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2E3AC0" w:rsidRDefault="00F27B77" w:rsidP="008A5F7D">
            <w:pPr>
              <w:pStyle w:val="NoSpacing"/>
            </w:pPr>
            <w:r>
              <w:t>{date}</w:t>
            </w:r>
          </w:p>
        </w:tc>
        <w:tc>
          <w:tcPr>
            <w:tcW w:w="1360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 xml:space="preserve">Review date </w:t>
            </w:r>
          </w:p>
        </w:tc>
        <w:tc>
          <w:tcPr>
            <w:tcW w:w="136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tc>
          <w:tcPr>
            <w:tcW w:w="1360" w:type="dxa"/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Presentation date</w:t>
            </w:r>
          </w:p>
        </w:tc>
        <w:tc>
          <w:tcPr>
            <w:tcW w:w="1360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presentationDate</w:t>
            </w:r>
            <w:proofErr w:type="spellEnd"/>
            <w:r>
              <w:t>}</w:t>
            </w:r>
          </w:p>
        </w:tc>
        <w:tc>
          <w:tcPr>
            <w:tcW w:w="8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D2016B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Live date</w:t>
            </w:r>
          </w:p>
        </w:tc>
        <w:tc>
          <w:tcPr>
            <w:tcW w:w="18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2016B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</w:tr>
      <w:tr w:rsidR="00F27B77" w:rsidTr="002D6DC0">
        <w:trPr>
          <w:trHeight w:hRule="exact" w:val="255"/>
        </w:trPr>
        <w:tc>
          <w:tcPr>
            <w:tcW w:w="105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Total budget</w:t>
            </w:r>
          </w:p>
        </w:tc>
        <w:tc>
          <w:tcPr>
            <w:tcW w:w="2693" w:type="dxa"/>
            <w:gridSpan w:val="4"/>
            <w:shd w:val="clear" w:color="auto" w:fill="auto"/>
          </w:tcPr>
          <w:p w:rsidR="005953AD" w:rsidRPr="00162B2A" w:rsidRDefault="00F27B77" w:rsidP="00162B2A">
            <w:pPr>
              <w:pStyle w:val="NoSpacing"/>
            </w:pPr>
            <w:r>
              <w:t>{</w:t>
            </w:r>
            <w:proofErr w:type="spellStart"/>
            <w:r>
              <w:t>totalBudget</w:t>
            </w:r>
            <w:proofErr w:type="spellEnd"/>
            <w:r>
              <w:t>}</w:t>
            </w:r>
          </w:p>
        </w:tc>
        <w:tc>
          <w:tcPr>
            <w:tcW w:w="3506" w:type="dxa"/>
            <w:gridSpan w:val="4"/>
            <w:shd w:val="clear" w:color="auto" w:fill="auto"/>
          </w:tcPr>
          <w:p w:rsidR="005953AD" w:rsidRPr="00460C38" w:rsidRDefault="005953AD" w:rsidP="009D05CE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Estimate attached</w:t>
            </w:r>
            <w:r>
              <w:rPr>
                <w:szCs w:val="20"/>
                <w:lang w:val="en-GB"/>
              </w:rPr>
              <w:t xml:space="preserve"> </w:t>
            </w:r>
            <w:r w:rsidR="00575A0C" w:rsidRPr="008A5F7D">
              <w:rPr>
                <w:color w:val="50515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F7D">
              <w:rPr>
                <w:color w:val="505150"/>
              </w:rPr>
              <w:instrText xml:space="preserve"> FORMCHECKBOX </w:instrText>
            </w:r>
            <w:r w:rsidR="00575A0C">
              <w:rPr>
                <w:color w:val="505150"/>
              </w:rPr>
            </w:r>
            <w:r w:rsidR="00575A0C">
              <w:rPr>
                <w:color w:val="505150"/>
              </w:rPr>
              <w:fldChar w:fldCharType="separate"/>
            </w:r>
            <w:r w:rsidR="00575A0C" w:rsidRPr="008A5F7D">
              <w:rPr>
                <w:color w:val="505150"/>
              </w:rPr>
              <w:fldChar w:fldCharType="end"/>
            </w:r>
            <w:r w:rsidRPr="008A5F7D">
              <w:rPr>
                <w:color w:val="505150"/>
              </w:rPr>
              <w:t xml:space="preserve"> </w:t>
            </w:r>
            <w:proofErr w:type="gramStart"/>
            <w:r w:rsidRPr="008A5F7D">
              <w:rPr>
                <w:color w:val="505150"/>
              </w:rPr>
              <w:t>Yes</w:t>
            </w:r>
            <w:proofErr w:type="gramEnd"/>
            <w:r w:rsidRPr="008A5F7D">
              <w:rPr>
                <w:color w:val="505150"/>
              </w:rPr>
              <w:t xml:space="preserve"> / </w:t>
            </w:r>
            <w:r w:rsidR="00575A0C" w:rsidRPr="008A5F7D">
              <w:rPr>
                <w:color w:val="50515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F7D">
              <w:rPr>
                <w:color w:val="505150"/>
              </w:rPr>
              <w:instrText xml:space="preserve"> FORMCHECKBOX </w:instrText>
            </w:r>
            <w:r w:rsidR="00575A0C">
              <w:rPr>
                <w:color w:val="505150"/>
              </w:rPr>
            </w:r>
            <w:r w:rsidR="00575A0C">
              <w:rPr>
                <w:color w:val="505150"/>
              </w:rPr>
              <w:fldChar w:fldCharType="separate"/>
            </w:r>
            <w:r w:rsidR="00575A0C" w:rsidRPr="008A5F7D">
              <w:rPr>
                <w:color w:val="505150"/>
              </w:rPr>
              <w:fldChar w:fldCharType="end"/>
            </w:r>
            <w:r w:rsidRPr="008A5F7D">
              <w:rPr>
                <w:color w:val="505150"/>
              </w:rPr>
              <w:t xml:space="preserve"> No</w:t>
            </w:r>
          </w:p>
        </w:tc>
        <w:tc>
          <w:tcPr>
            <w:tcW w:w="1739" w:type="dxa"/>
            <w:gridSpan w:val="2"/>
            <w:shd w:val="clear" w:color="auto" w:fill="auto"/>
          </w:tcPr>
          <w:p w:rsidR="005953AD" w:rsidRPr="00460C38" w:rsidRDefault="005953AD" w:rsidP="00D973DC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Production budget</w:t>
            </w:r>
          </w:p>
        </w:tc>
        <w:tc>
          <w:tcPr>
            <w:tcW w:w="1892" w:type="dxa"/>
            <w:shd w:val="clear" w:color="auto" w:fill="auto"/>
          </w:tcPr>
          <w:p w:rsidR="005953AD" w:rsidRPr="00460C38" w:rsidRDefault="00F27B77" w:rsidP="00162B2A">
            <w:pPr>
              <w:pStyle w:val="NoSpacing"/>
            </w:pPr>
            <w:r>
              <w:t>{</w:t>
            </w:r>
            <w:proofErr w:type="spellStart"/>
            <w:r>
              <w:t>productionBudget</w:t>
            </w:r>
            <w:proofErr w:type="spellEnd"/>
            <w:r>
              <w:t>}</w:t>
            </w:r>
          </w:p>
        </w:tc>
      </w:tr>
      <w:tr w:rsidR="005953AD" w:rsidTr="002D6DC0">
        <w:trPr>
          <w:trHeight w:hRule="exact" w:val="255"/>
        </w:trPr>
        <w:tc>
          <w:tcPr>
            <w:tcW w:w="1808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First response</w:t>
            </w:r>
          </w:p>
        </w:tc>
        <w:tc>
          <w:tcPr>
            <w:tcW w:w="9072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75A0C" w:rsidP="00BF09D4">
            <w:pPr>
              <w:pStyle w:val="NoSpacing"/>
            </w:pPr>
            <w:r w:rsidRPr="00460C3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53AD" w:rsidRPr="00460C38">
              <w:instrText xml:space="preserve"> FORMCHECKBOX </w:instrText>
            </w:r>
            <w:r>
              <w:fldChar w:fldCharType="separate"/>
            </w:r>
            <w:r w:rsidRPr="00460C38">
              <w:fldChar w:fldCharType="end"/>
            </w:r>
            <w:r w:rsidR="005953AD" w:rsidRPr="00460C38">
              <w:t xml:space="preserve"> Site maps</w:t>
            </w:r>
            <w:r w:rsidR="005953AD" w:rsidRPr="00460C38">
              <w:tab/>
              <w:t xml:space="preserve"> </w:t>
            </w:r>
            <w:r w:rsidRPr="00460C3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53AD" w:rsidRPr="00460C38">
              <w:instrText xml:space="preserve"> FORMCHECKBOX </w:instrText>
            </w:r>
            <w:r>
              <w:fldChar w:fldCharType="separate"/>
            </w:r>
            <w:r w:rsidRPr="00460C38">
              <w:fldChar w:fldCharType="end"/>
            </w:r>
            <w:r w:rsidR="005953AD" w:rsidRPr="00460C38">
              <w:t xml:space="preserve"> Personas</w:t>
            </w:r>
            <w:r w:rsidR="005953AD" w:rsidRPr="00460C38">
              <w:tab/>
            </w:r>
            <w:r w:rsidRPr="00460C3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53AD" w:rsidRPr="00460C38">
              <w:instrText xml:space="preserve"> FORMCHECKBOX </w:instrText>
            </w:r>
            <w:r>
              <w:fldChar w:fldCharType="separate"/>
            </w:r>
            <w:r w:rsidRPr="00460C38">
              <w:fldChar w:fldCharType="end"/>
            </w:r>
            <w:r w:rsidR="005953AD" w:rsidRPr="00460C38">
              <w:t xml:space="preserve"> User Journeys</w:t>
            </w:r>
            <w:r w:rsidR="005953AD" w:rsidRPr="00460C38">
              <w:tab/>
            </w:r>
            <w:r w:rsidRPr="00460C3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953AD" w:rsidRPr="00460C38">
              <w:instrText xml:space="preserve"> FORMCHECKBOX </w:instrText>
            </w:r>
            <w:r>
              <w:fldChar w:fldCharType="separate"/>
            </w:r>
            <w:r w:rsidRPr="00460C38">
              <w:fldChar w:fldCharType="end"/>
            </w:r>
            <w:r w:rsidR="005953AD" w:rsidRPr="00460C38">
              <w:t xml:space="preserve"> Other </w:t>
            </w:r>
            <w:r>
              <w:fldChar w:fldCharType="begin">
                <w:ffData>
                  <w:name w:val="hf13"/>
                  <w:enabled/>
                  <w:calcOnExit/>
                  <w:entryMacro w:val="Clearhf13"/>
                  <w:textInput>
                    <w:default w:val="Type here"/>
                    <w:maxLength w:val="28"/>
                  </w:textInput>
                </w:ffData>
              </w:fldChar>
            </w:r>
            <w:bookmarkStart w:id="1" w:name="hf13"/>
            <w:r w:rsidR="00BF09D4">
              <w:instrText xml:space="preserve"> FORMTEXT </w:instrText>
            </w:r>
            <w:r>
              <w:fldChar w:fldCharType="separate"/>
            </w:r>
            <w:r w:rsidR="00BF09D4">
              <w:rPr>
                <w:noProof/>
              </w:rPr>
              <w:t>Type here</w:t>
            </w:r>
            <w:r>
              <w:fldChar w:fldCharType="end"/>
            </w:r>
            <w:bookmarkEnd w:id="1"/>
          </w:p>
        </w:tc>
      </w:tr>
      <w:tr w:rsidR="00F27B77" w:rsidTr="002D6DC0">
        <w:trPr>
          <w:trHeight w:hRule="exact" w:val="255"/>
        </w:trPr>
        <w:tc>
          <w:tcPr>
            <w:tcW w:w="1808" w:type="dxa"/>
            <w:gridSpan w:val="2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Sign off</w:t>
            </w:r>
          </w:p>
        </w:tc>
        <w:tc>
          <w:tcPr>
            <w:tcW w:w="1807" w:type="dxa"/>
            <w:gridSpan w:val="2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Planning Director</w:t>
            </w:r>
          </w:p>
        </w:tc>
        <w:tc>
          <w:tcPr>
            <w:tcW w:w="1825" w:type="dxa"/>
            <w:gridSpan w:val="3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Creative Director</w:t>
            </w:r>
          </w:p>
        </w:tc>
        <w:tc>
          <w:tcPr>
            <w:tcW w:w="1809" w:type="dxa"/>
            <w:gridSpan w:val="2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Head of Creative</w:t>
            </w:r>
          </w:p>
        </w:tc>
        <w:tc>
          <w:tcPr>
            <w:tcW w:w="1739" w:type="dxa"/>
            <w:gridSpan w:val="2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Account director</w:t>
            </w:r>
          </w:p>
        </w:tc>
        <w:tc>
          <w:tcPr>
            <w:tcW w:w="1892" w:type="dxa"/>
            <w:tcBorders>
              <w:bottom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6127F5">
            <w:pPr>
              <w:pStyle w:val="Heading2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Client</w:t>
            </w:r>
          </w:p>
        </w:tc>
      </w:tr>
      <w:tr w:rsidR="00F27B77" w:rsidTr="002D6DC0">
        <w:trPr>
          <w:trHeight w:hRule="exact" w:val="255"/>
        </w:trPr>
        <w:tc>
          <w:tcPr>
            <w:tcW w:w="1808" w:type="dxa"/>
            <w:gridSpan w:val="2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  <w:tc>
          <w:tcPr>
            <w:tcW w:w="1807" w:type="dxa"/>
            <w:gridSpan w:val="2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  <w:tc>
          <w:tcPr>
            <w:tcW w:w="1825" w:type="dxa"/>
            <w:gridSpan w:val="3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  <w:tc>
          <w:tcPr>
            <w:tcW w:w="1809" w:type="dxa"/>
            <w:gridSpan w:val="2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  <w:tc>
          <w:tcPr>
            <w:tcW w:w="1739" w:type="dxa"/>
            <w:gridSpan w:val="2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  <w:tc>
          <w:tcPr>
            <w:tcW w:w="1892" w:type="dxa"/>
            <w:tcBorders>
              <w:top w:val="nil"/>
              <w:bottom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>
            <w:pPr>
              <w:rPr>
                <w:szCs w:val="20"/>
                <w:lang w:val="en-GB"/>
              </w:rPr>
            </w:pPr>
          </w:p>
        </w:tc>
      </w:tr>
      <w:tr w:rsidR="005953AD" w:rsidTr="002D6DC0">
        <w:trPr>
          <w:trHeight w:hRule="exact" w:val="3629"/>
        </w:trPr>
        <w:tc>
          <w:tcPr>
            <w:tcW w:w="1808" w:type="dxa"/>
            <w:gridSpan w:val="2"/>
            <w:tcBorders>
              <w:top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D2016B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 xml:space="preserve">WHAT DO </w:t>
            </w:r>
            <w:r>
              <w:rPr>
                <w:szCs w:val="20"/>
                <w:lang w:val="en-GB"/>
              </w:rPr>
              <w:br/>
            </w:r>
            <w:r w:rsidRPr="00460C38">
              <w:rPr>
                <w:szCs w:val="20"/>
                <w:lang w:val="en-GB"/>
              </w:rPr>
              <w:t>WE NEED To PRODUCE?</w:t>
            </w:r>
          </w:p>
          <w:p w:rsidR="005953AD" w:rsidRPr="00460C38" w:rsidRDefault="005953AD" w:rsidP="00D2016B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Is the job to create something from new, add to or restructure something that’s already there? Please describe it.</w:t>
            </w:r>
          </w:p>
        </w:tc>
        <w:tc>
          <w:tcPr>
            <w:tcW w:w="9072" w:type="dxa"/>
            <w:gridSpan w:val="10"/>
            <w:tcBorders>
              <w:top w:val="single" w:sz="18" w:space="0" w:color="777877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needToProduce</w:t>
            </w:r>
            <w:proofErr w:type="spellEnd"/>
            <w:r>
              <w:t>}</w:t>
            </w:r>
          </w:p>
        </w:tc>
      </w:tr>
      <w:tr w:rsidR="005953AD" w:rsidTr="002D6DC0">
        <w:trPr>
          <w:trHeight w:hRule="exact" w:val="3629"/>
        </w:trPr>
        <w:tc>
          <w:tcPr>
            <w:tcW w:w="1808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D2016B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DOES THIS WORK SUPPORT ANY OTHER ACTIVITY?</w:t>
            </w:r>
          </w:p>
          <w:p w:rsidR="005953AD" w:rsidRPr="00460C38" w:rsidRDefault="005953AD" w:rsidP="00D2016B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Please outline and supply examples, providing any relevant URLs or file paths to network resources.</w:t>
            </w:r>
          </w:p>
        </w:tc>
        <w:tc>
          <w:tcPr>
            <w:tcW w:w="9072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supportActivity</w:t>
            </w:r>
            <w:proofErr w:type="spellEnd"/>
            <w:r>
              <w:t>}</w:t>
            </w:r>
          </w:p>
        </w:tc>
      </w:tr>
      <w:tr w:rsidR="005953AD" w:rsidTr="002D6DC0">
        <w:trPr>
          <w:trHeight w:hRule="exact" w:val="3629"/>
        </w:trPr>
        <w:tc>
          <w:tcPr>
            <w:tcW w:w="1808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5953AD" w:rsidP="004A492E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 xml:space="preserve">WHO IS </w:t>
            </w:r>
            <w:r>
              <w:rPr>
                <w:szCs w:val="20"/>
                <w:lang w:val="en-GB"/>
              </w:rPr>
              <w:br/>
            </w:r>
            <w:r w:rsidRPr="00460C38">
              <w:rPr>
                <w:szCs w:val="20"/>
                <w:lang w:val="en-GB"/>
              </w:rPr>
              <w:t>THE SITE FOR?</w:t>
            </w:r>
          </w:p>
          <w:p w:rsidR="005953AD" w:rsidRPr="00460C38" w:rsidRDefault="005953AD" w:rsidP="00D2016B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What do users want? What appeals to them? Why will they be interested in this?</w:t>
            </w:r>
          </w:p>
        </w:tc>
        <w:tc>
          <w:tcPr>
            <w:tcW w:w="9072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953AD" w:rsidRPr="00460C38" w:rsidRDefault="00F27B77" w:rsidP="008A5F7D">
            <w:pPr>
              <w:pStyle w:val="NoSpacing"/>
            </w:pPr>
            <w:r>
              <w:t>{</w:t>
            </w:r>
            <w:proofErr w:type="spellStart"/>
            <w:r>
              <w:t>siteFor</w:t>
            </w:r>
            <w:proofErr w:type="spellEnd"/>
            <w:r>
              <w:t>}</w:t>
            </w:r>
          </w:p>
        </w:tc>
      </w:tr>
    </w:tbl>
    <w:p w:rsidR="00A433CB" w:rsidRDefault="00A433CB"/>
    <w:tbl>
      <w:tblPr>
        <w:tblW w:w="10773" w:type="dxa"/>
        <w:tblInd w:w="57" w:type="dxa"/>
        <w:tblBorders>
          <w:top w:val="single" w:sz="2" w:space="0" w:color="777877"/>
          <w:bottom w:val="single" w:sz="2" w:space="0" w:color="777877"/>
          <w:insideH w:val="single" w:sz="2" w:space="0" w:color="777877"/>
        </w:tblBorders>
        <w:tblLook w:val="04A0"/>
      </w:tblPr>
      <w:tblGrid>
        <w:gridCol w:w="1801"/>
        <w:gridCol w:w="8972"/>
      </w:tblGrid>
      <w:tr w:rsidR="00C874C9" w:rsidRPr="00FC0F9A" w:rsidTr="002D6DC0">
        <w:trPr>
          <w:trHeight w:hRule="exact" w:val="3232"/>
        </w:trPr>
        <w:tc>
          <w:tcPr>
            <w:tcW w:w="18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C874C9" w:rsidP="00054A89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lastRenderedPageBreak/>
              <w:t xml:space="preserve">WHAT ELSE IS </w:t>
            </w:r>
            <w:r>
              <w:rPr>
                <w:szCs w:val="20"/>
                <w:lang w:val="en-GB"/>
              </w:rPr>
              <w:br/>
            </w:r>
            <w:r w:rsidRPr="00460C38">
              <w:rPr>
                <w:szCs w:val="20"/>
                <w:lang w:val="en-GB"/>
              </w:rPr>
              <w:t xml:space="preserve">OUT THERE THAT WE SHOULD </w:t>
            </w:r>
            <w:r>
              <w:rPr>
                <w:szCs w:val="20"/>
                <w:lang w:val="en-GB"/>
              </w:rPr>
              <w:br/>
            </w:r>
            <w:r w:rsidRPr="00460C38">
              <w:rPr>
                <w:szCs w:val="20"/>
                <w:lang w:val="en-GB"/>
              </w:rPr>
              <w:t>KNOW ABOUT?</w:t>
            </w:r>
          </w:p>
          <w:p w:rsidR="00C874C9" w:rsidRPr="00460C38" w:rsidRDefault="00C874C9" w:rsidP="00054A89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Are there any insights from the client about direct competitor sites or sites that are structurally similar? Please supply URLs and any examples.</w:t>
            </w:r>
          </w:p>
        </w:tc>
        <w:tc>
          <w:tcPr>
            <w:tcW w:w="907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FC0F9A" w:rsidRDefault="00F27B77" w:rsidP="00054A89">
            <w:pPr>
              <w:pStyle w:val="NoSpacing"/>
              <w:rPr>
                <w:sz w:val="14"/>
              </w:rPr>
            </w:pPr>
            <w:r>
              <w:t>{</w:t>
            </w:r>
            <w:proofErr w:type="spellStart"/>
            <w:r>
              <w:t>whatElse</w:t>
            </w:r>
            <w:proofErr w:type="spellEnd"/>
            <w:r>
              <w:t>}</w:t>
            </w:r>
          </w:p>
        </w:tc>
      </w:tr>
      <w:tr w:rsidR="00C874C9" w:rsidRPr="00460C38" w:rsidTr="002D6DC0">
        <w:trPr>
          <w:trHeight w:hRule="exact" w:val="3232"/>
        </w:trPr>
        <w:tc>
          <w:tcPr>
            <w:tcW w:w="18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C874C9" w:rsidP="00054A89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WHAT ARE THE CORE FEATURES OF THE SITE?</w:t>
            </w:r>
          </w:p>
          <w:p w:rsidR="00C874C9" w:rsidRPr="00460C38" w:rsidRDefault="00C874C9" w:rsidP="00054A89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Describe any existing features and any new ones we are to add.</w:t>
            </w:r>
          </w:p>
        </w:tc>
        <w:tc>
          <w:tcPr>
            <w:tcW w:w="907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F27B77" w:rsidP="00054A89">
            <w:pPr>
              <w:pStyle w:val="NoSpacing"/>
            </w:pPr>
            <w:r>
              <w:t>{</w:t>
            </w:r>
            <w:proofErr w:type="spellStart"/>
            <w:r>
              <w:t>coreFeatures</w:t>
            </w:r>
            <w:proofErr w:type="spellEnd"/>
            <w:r>
              <w:t>}</w:t>
            </w:r>
          </w:p>
        </w:tc>
      </w:tr>
      <w:tr w:rsidR="00C874C9" w:rsidRPr="00460C38" w:rsidTr="002D6DC0">
        <w:trPr>
          <w:trHeight w:hRule="exact" w:val="3232"/>
        </w:trPr>
        <w:tc>
          <w:tcPr>
            <w:tcW w:w="18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C874C9" w:rsidP="00054A89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WHAT WE MUST (OR MUST NOT) INCLUDE</w:t>
            </w:r>
          </w:p>
          <w:p w:rsidR="00C874C9" w:rsidRPr="00460C38" w:rsidRDefault="00C874C9" w:rsidP="00054A89">
            <w:pPr>
              <w:rPr>
                <w:szCs w:val="20"/>
                <w:lang w:val="en-GB"/>
              </w:rPr>
            </w:pPr>
            <w:proofErr w:type="spellStart"/>
            <w:r w:rsidRPr="00460C38">
              <w:rPr>
                <w:szCs w:val="20"/>
                <w:lang w:val="en-GB"/>
              </w:rPr>
              <w:t>Mandatories</w:t>
            </w:r>
            <w:proofErr w:type="spellEnd"/>
            <w:r w:rsidRPr="00460C38">
              <w:rPr>
                <w:szCs w:val="20"/>
                <w:lang w:val="en-GB"/>
              </w:rPr>
              <w:t xml:space="preserve"> and restrictions.</w:t>
            </w:r>
          </w:p>
        </w:tc>
        <w:tc>
          <w:tcPr>
            <w:tcW w:w="907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F27B77" w:rsidP="00054A89">
            <w:pPr>
              <w:pStyle w:val="NoSpacing"/>
            </w:pPr>
            <w:r>
              <w:t>{</w:t>
            </w:r>
            <w:proofErr w:type="spellStart"/>
            <w:r>
              <w:t>canCantInclude</w:t>
            </w:r>
            <w:proofErr w:type="spellEnd"/>
            <w:r>
              <w:t>}</w:t>
            </w:r>
          </w:p>
        </w:tc>
      </w:tr>
      <w:tr w:rsidR="00C874C9" w:rsidRPr="00460C38" w:rsidTr="002D6DC0">
        <w:trPr>
          <w:trHeight w:hRule="exact" w:val="3232"/>
        </w:trPr>
        <w:tc>
          <w:tcPr>
            <w:tcW w:w="18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C874C9" w:rsidP="00054A89">
            <w:pPr>
              <w:pStyle w:val="Heading1"/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SUPPORTING DOCUMENTS</w:t>
            </w:r>
          </w:p>
          <w:p w:rsidR="00C874C9" w:rsidRPr="00460C38" w:rsidRDefault="00C874C9" w:rsidP="00054A89">
            <w:pPr>
              <w:rPr>
                <w:szCs w:val="20"/>
                <w:lang w:val="en-GB"/>
              </w:rPr>
            </w:pPr>
            <w:r w:rsidRPr="00460C38">
              <w:rPr>
                <w:szCs w:val="20"/>
                <w:lang w:val="en-GB"/>
              </w:rPr>
              <w:t>Please indicate any file network paths or URLs to supporting documents.</w:t>
            </w:r>
          </w:p>
        </w:tc>
        <w:tc>
          <w:tcPr>
            <w:tcW w:w="907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874C9" w:rsidRPr="00460C38" w:rsidRDefault="00F27B77" w:rsidP="00054A89">
            <w:pPr>
              <w:pStyle w:val="NoSpacing"/>
            </w:pPr>
            <w:r>
              <w:t>{supportingDocuments}</w:t>
            </w:r>
          </w:p>
        </w:tc>
      </w:tr>
    </w:tbl>
    <w:p w:rsidR="00C874C9" w:rsidRDefault="00C874C9"/>
    <w:sectPr w:rsidR="00C874C9" w:rsidSect="0063370F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6C1" w:rsidRDefault="006A06C1" w:rsidP="004D0903">
      <w:r>
        <w:separator/>
      </w:r>
    </w:p>
  </w:endnote>
  <w:endnote w:type="continuationSeparator" w:id="0">
    <w:p w:rsidR="006A06C1" w:rsidRDefault="006A06C1" w:rsidP="004D0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A" w:rsidRPr="004A492E" w:rsidRDefault="00FC0F9A" w:rsidP="004A492E">
    <w:pPr>
      <w:rPr>
        <w:rFonts w:eastAsia="Times New Roman"/>
      </w:rPr>
    </w:pPr>
    <w:r w:rsidRPr="006B4723">
      <w:rPr>
        <w:rFonts w:eastAsia="Times New Roman"/>
      </w:rPr>
      <w:t xml:space="preserve">Page </w:t>
    </w:r>
    <w:r w:rsidR="00575A0C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PAGE </w:instrText>
    </w:r>
    <w:r w:rsidR="00575A0C" w:rsidRPr="006B4723">
      <w:rPr>
        <w:rFonts w:eastAsia="Times New Roman"/>
      </w:rPr>
      <w:fldChar w:fldCharType="separate"/>
    </w:r>
    <w:r w:rsidR="00F27B77">
      <w:rPr>
        <w:rFonts w:eastAsia="Times New Roman"/>
        <w:noProof/>
      </w:rPr>
      <w:t>2</w:t>
    </w:r>
    <w:r w:rsidR="00575A0C" w:rsidRPr="006B4723">
      <w:rPr>
        <w:rFonts w:eastAsia="Times New Roman"/>
      </w:rPr>
      <w:fldChar w:fldCharType="end"/>
    </w:r>
    <w:r w:rsidRPr="006B4723">
      <w:rPr>
        <w:rFonts w:eastAsia="Times New Roman"/>
      </w:rPr>
      <w:t xml:space="preserve"> of </w:t>
    </w:r>
    <w:r w:rsidR="00575A0C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NUMPAGES </w:instrText>
    </w:r>
    <w:r w:rsidR="00575A0C" w:rsidRPr="006B4723">
      <w:rPr>
        <w:rFonts w:eastAsia="Times New Roman"/>
      </w:rPr>
      <w:fldChar w:fldCharType="separate"/>
    </w:r>
    <w:r w:rsidR="00F27B77">
      <w:rPr>
        <w:rFonts w:eastAsia="Times New Roman"/>
        <w:noProof/>
      </w:rPr>
      <w:t>2</w:t>
    </w:r>
    <w:r w:rsidR="00575A0C" w:rsidRPr="006B4723">
      <w:rPr>
        <w:rFonts w:eastAsia="Times New Roman"/>
      </w:rPr>
      <w:fldChar w:fldCharType="end"/>
    </w:r>
    <w:r>
      <w:rPr>
        <w:rFonts w:eastAsia="Times New Roman"/>
      </w:rP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2D6DC0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rPr>
        <w:rFonts w:eastAsia="Times New Roman"/>
      </w:rPr>
      <w:t xml:space="preserve">   |  </w:t>
    </w:r>
    <w:r w:rsidR="00575A0C" w:rsidRPr="006B4723">
      <w:rPr>
        <w:rFonts w:eastAsia="Times New Roman"/>
      </w:rPr>
      <w:fldChar w:fldCharType="begin"/>
    </w:r>
    <w:r w:rsidRPr="006B4723">
      <w:rPr>
        <w:rFonts w:eastAsia="Times New Roman"/>
      </w:rPr>
      <w:instrText xml:space="preserve"> FILENAME </w:instrText>
    </w:r>
    <w:r w:rsidR="00575A0C" w:rsidRPr="006B4723">
      <w:rPr>
        <w:rFonts w:eastAsia="Times New Roman"/>
      </w:rPr>
      <w:fldChar w:fldCharType="separate"/>
    </w:r>
    <w:r w:rsidR="00F27B77">
      <w:rPr>
        <w:rFonts w:eastAsia="Times New Roman"/>
        <w:noProof/>
      </w:rPr>
      <w:t>Document1</w:t>
    </w:r>
    <w:r w:rsidR="00575A0C" w:rsidRPr="006B4723">
      <w:rPr>
        <w:rFonts w:eastAsia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6C1" w:rsidRDefault="006A06C1" w:rsidP="004D0903">
      <w:r>
        <w:separator/>
      </w:r>
    </w:p>
  </w:footnote>
  <w:footnote w:type="continuationSeparator" w:id="0">
    <w:p w:rsidR="006A06C1" w:rsidRDefault="006A06C1" w:rsidP="004D0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A" w:rsidRDefault="005868C0" w:rsidP="00665374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0F9A">
      <w:t>UX Design 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ocumentProtection w:edit="forms" w:enforcement="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6C1"/>
    <w:rsid w:val="00045466"/>
    <w:rsid w:val="00054A89"/>
    <w:rsid w:val="00162B2A"/>
    <w:rsid w:val="001D2776"/>
    <w:rsid w:val="002169D9"/>
    <w:rsid w:val="002309D4"/>
    <w:rsid w:val="002465D3"/>
    <w:rsid w:val="002D6DC0"/>
    <w:rsid w:val="002E3AC0"/>
    <w:rsid w:val="00361609"/>
    <w:rsid w:val="00460C38"/>
    <w:rsid w:val="004A492E"/>
    <w:rsid w:val="004D0903"/>
    <w:rsid w:val="00575A0C"/>
    <w:rsid w:val="005868C0"/>
    <w:rsid w:val="005953AD"/>
    <w:rsid w:val="005A1116"/>
    <w:rsid w:val="005A2A22"/>
    <w:rsid w:val="006127F5"/>
    <w:rsid w:val="0063370F"/>
    <w:rsid w:val="00665374"/>
    <w:rsid w:val="00692D02"/>
    <w:rsid w:val="006A06C1"/>
    <w:rsid w:val="006F45D0"/>
    <w:rsid w:val="00796EBF"/>
    <w:rsid w:val="007F1BE9"/>
    <w:rsid w:val="00820768"/>
    <w:rsid w:val="00833BE8"/>
    <w:rsid w:val="008A5F7D"/>
    <w:rsid w:val="00961FAA"/>
    <w:rsid w:val="009D05CE"/>
    <w:rsid w:val="00A433CB"/>
    <w:rsid w:val="00A522A1"/>
    <w:rsid w:val="00AF73F1"/>
    <w:rsid w:val="00B26019"/>
    <w:rsid w:val="00BF09D4"/>
    <w:rsid w:val="00C14686"/>
    <w:rsid w:val="00C874C9"/>
    <w:rsid w:val="00D2016B"/>
    <w:rsid w:val="00D802A6"/>
    <w:rsid w:val="00D9037D"/>
    <w:rsid w:val="00D973DC"/>
    <w:rsid w:val="00E0341A"/>
    <w:rsid w:val="00EF2836"/>
    <w:rsid w:val="00F27B77"/>
    <w:rsid w:val="00FC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MS Mincho" w:hAnsi="Arial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AD"/>
    <w:rPr>
      <w:color w:val="505150"/>
      <w:sz w:val="12"/>
      <w:szCs w:val="16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DC0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6DC0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6DC0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3AD"/>
    <w:pPr>
      <w:keepNext/>
      <w:keepLines/>
      <w:spacing w:before="980" w:after="460"/>
      <w:outlineLvl w:val="3"/>
    </w:pPr>
    <w:rPr>
      <w:rFonts w:eastAsia="MS Gothic"/>
      <w:bCs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5953AD"/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2D6DC0"/>
    <w:rPr>
      <w:rFonts w:eastAsia="MS Gothic"/>
      <w:b/>
      <w:bCs/>
      <w:caps/>
      <w:color w:val="C60C30" w:themeColor="accent1"/>
      <w:spacing w:val="10"/>
      <w:sz w:val="16"/>
      <w:szCs w:val="16"/>
      <w:lang w:val="en-US"/>
    </w:rPr>
  </w:style>
  <w:style w:type="character" w:customStyle="1" w:styleId="Heading2Char">
    <w:name w:val="Heading 2 Char"/>
    <w:link w:val="Heading2"/>
    <w:uiPriority w:val="9"/>
    <w:rsid w:val="002D6DC0"/>
    <w:rPr>
      <w:rFonts w:eastAsia="MS Gothic"/>
      <w:color w:val="C60C30" w:themeColor="accent1"/>
      <w:sz w:val="16"/>
      <w:szCs w:val="16"/>
      <w:lang w:val="en-US"/>
    </w:rPr>
  </w:style>
  <w:style w:type="character" w:customStyle="1" w:styleId="Heading3Char">
    <w:name w:val="Heading 3 Char"/>
    <w:link w:val="Heading3"/>
    <w:uiPriority w:val="9"/>
    <w:rsid w:val="002D6DC0"/>
    <w:rPr>
      <w:rFonts w:ascii="Calibri" w:eastAsia="MS Gothic" w:hAnsi="Calibri"/>
      <w:b/>
      <w:bCs/>
      <w:color w:val="C60C30" w:themeColor="accent1"/>
      <w:sz w:val="12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53A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953AD"/>
    <w:rPr>
      <w:color w:val="505150"/>
      <w:sz w:val="12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53A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953AD"/>
    <w:rPr>
      <w:color w:val="505150"/>
      <w:sz w:val="12"/>
      <w:szCs w:val="16"/>
      <w:lang w:val="en-US"/>
    </w:rPr>
  </w:style>
  <w:style w:type="paragraph" w:styleId="NoSpacing">
    <w:name w:val="No Spacing"/>
    <w:aliases w:val="Field"/>
    <w:autoRedefine/>
    <w:uiPriority w:val="1"/>
    <w:qFormat/>
    <w:rsid w:val="005953AD"/>
    <w:pPr>
      <w:tabs>
        <w:tab w:val="left" w:pos="240"/>
      </w:tabs>
      <w:suppressAutoHyphens/>
    </w:pPr>
    <w:rPr>
      <w:color w:val="50515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53AD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5953AD"/>
    <w:rPr>
      <w:rFonts w:eastAsia="MS Gothic"/>
      <w:noProof/>
      <w:color w:val="808080"/>
      <w:spacing w:val="5"/>
      <w:kern w:val="28"/>
      <w:sz w:val="60"/>
      <w:szCs w:val="40"/>
      <w:lang w:val="en-US"/>
    </w:rPr>
  </w:style>
  <w:style w:type="character" w:styleId="PageNumber">
    <w:name w:val="page number"/>
    <w:uiPriority w:val="99"/>
    <w:semiHidden/>
    <w:unhideWhenUsed/>
    <w:rsid w:val="005953AD"/>
  </w:style>
  <w:style w:type="character" w:customStyle="1" w:styleId="Heading4Char">
    <w:name w:val="Heading 4 Char"/>
    <w:link w:val="Heading4"/>
    <w:uiPriority w:val="9"/>
    <w:rsid w:val="005953AD"/>
    <w:rPr>
      <w:rFonts w:eastAsia="MS Gothic"/>
      <w:bCs/>
      <w:iCs/>
      <w:color w:val="505150"/>
      <w:sz w:val="48"/>
      <w:szCs w:val="16"/>
      <w:lang w:val="en-US"/>
    </w:rPr>
  </w:style>
  <w:style w:type="paragraph" w:customStyle="1" w:styleId="H1">
    <w:name w:val="H1"/>
    <w:basedOn w:val="Normal"/>
    <w:link w:val="H1Char"/>
    <w:autoRedefine/>
    <w:qFormat/>
    <w:rsid w:val="002D6DC0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character" w:customStyle="1" w:styleId="H1Char">
    <w:name w:val="H1 Char"/>
    <w:link w:val="H1"/>
    <w:rsid w:val="002D6DC0"/>
    <w:rPr>
      <w:rFonts w:ascii="BentonSansComp-Black" w:eastAsia="Times New Roman" w:hAnsi="BentonSansComp-Black" w:cs="TimesNewRoman,Bold"/>
      <w:bCs/>
      <w:color w:val="C60C30" w:themeColor="accent1"/>
      <w:sz w:val="44"/>
      <w:szCs w:val="22"/>
      <w:lang w:val="en-US"/>
    </w:rPr>
  </w:style>
  <w:style w:type="paragraph" w:customStyle="1" w:styleId="H2">
    <w:name w:val="H2"/>
    <w:basedOn w:val="Normal"/>
    <w:link w:val="H2Char"/>
    <w:qFormat/>
    <w:rsid w:val="005953AD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link w:val="H2"/>
    <w:rsid w:val="005953AD"/>
    <w:rPr>
      <w:rFonts w:ascii="BentonSansComp-Black" w:eastAsia="Times New Roman" w:hAnsi="BentonSansComp-Black"/>
      <w:color w:val="505150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953AD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5953AD"/>
    <w:rPr>
      <w:rFonts w:ascii="Cambria" w:eastAsia="MS Gothic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ghtGrid-Accent1">
    <w:name w:val="Light Grid Accent 1"/>
    <w:basedOn w:val="TableNormal"/>
    <w:uiPriority w:val="62"/>
    <w:rsid w:val="005953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TableLATBrief1">
    <w:name w:val="Table LAT Brief1"/>
    <w:basedOn w:val="TableNormal"/>
    <w:next w:val="TableGrid"/>
    <w:uiPriority w:val="59"/>
    <w:rsid w:val="005953AD"/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5953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MS Gothic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MS Gothic" w:hAnsi="Cambria" w:cs="Times New Roman"/>
        <w:b/>
        <w:bCs/>
      </w:rPr>
    </w:tblStylePr>
    <w:tblStylePr w:type="lastCol">
      <w:rPr>
        <w:rFonts w:ascii="Cambria" w:eastAsia="MS Gothic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1_UXDesign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Brief11_UXDesign_v3.dotx</Template>
  <TotalTime>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1</cp:revision>
  <cp:lastPrinted>2013-01-31T16:55:00Z</cp:lastPrinted>
  <dcterms:created xsi:type="dcterms:W3CDTF">2014-10-30T15:25:00Z</dcterms:created>
  <dcterms:modified xsi:type="dcterms:W3CDTF">2014-10-30T15:31:00Z</dcterms:modified>
</cp:coreProperties>
</file>