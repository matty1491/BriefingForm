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Ind w:w="57" w:type="dxa"/>
        <w:tblLook w:val="04A0"/>
      </w:tblPr>
      <w:tblGrid>
        <w:gridCol w:w="1809"/>
        <w:gridCol w:w="1793"/>
        <w:gridCol w:w="452"/>
        <w:gridCol w:w="1069"/>
        <w:gridCol w:w="1182"/>
        <w:gridCol w:w="894"/>
        <w:gridCol w:w="1343"/>
        <w:gridCol w:w="2231"/>
      </w:tblGrid>
      <w:tr w:rsidR="00DD64B3" w:rsidTr="00F30C06">
        <w:trPr>
          <w:cantSplit/>
          <w:trHeight w:hRule="exact" w:val="255"/>
        </w:trPr>
        <w:tc>
          <w:tcPr>
            <w:tcW w:w="1813" w:type="dxa"/>
          </w:tcPr>
          <w:p w:rsidR="00DD64B3" w:rsidRDefault="00DD64B3" w:rsidP="00DD64B3">
            <w:pPr>
              <w:pStyle w:val="Heading2"/>
              <w:outlineLvl w:val="1"/>
            </w:pPr>
            <w:bookmarkStart w:id="0" w:name="_GoBack"/>
            <w:bookmarkEnd w:id="0"/>
            <w:r>
              <w:t>Client</w:t>
            </w:r>
          </w:p>
        </w:tc>
        <w:tc>
          <w:tcPr>
            <w:tcW w:w="1813" w:type="dxa"/>
          </w:tcPr>
          <w:p w:rsidR="00DD64B3" w:rsidRDefault="0087698F" w:rsidP="00D725B0">
            <w:pPr>
              <w:pStyle w:val="NoSpacing"/>
            </w:pPr>
            <w:r>
              <w:t>{client}</w:t>
            </w:r>
          </w:p>
        </w:tc>
        <w:tc>
          <w:tcPr>
            <w:tcW w:w="1534" w:type="dxa"/>
            <w:gridSpan w:val="2"/>
          </w:tcPr>
          <w:p w:rsidR="00DD64B3" w:rsidRDefault="00DD64B3" w:rsidP="00DD64B3">
            <w:pPr>
              <w:pStyle w:val="Heading2"/>
              <w:outlineLvl w:val="1"/>
            </w:pPr>
            <w:r w:rsidRPr="00DD64B3">
              <w:t>Job No</w:t>
            </w:r>
          </w:p>
        </w:tc>
        <w:tc>
          <w:tcPr>
            <w:tcW w:w="2092" w:type="dxa"/>
            <w:gridSpan w:val="2"/>
          </w:tcPr>
          <w:p w:rsidR="00DD64B3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  <w:tc>
          <w:tcPr>
            <w:tcW w:w="1361" w:type="dxa"/>
          </w:tcPr>
          <w:p w:rsidR="00DD64B3" w:rsidRDefault="00DD64B3" w:rsidP="00DD64B3">
            <w:pPr>
              <w:pStyle w:val="Heading2"/>
              <w:outlineLvl w:val="1"/>
            </w:pPr>
            <w:r w:rsidRPr="00AD0406">
              <w:t>Date</w:t>
            </w:r>
          </w:p>
        </w:tc>
        <w:tc>
          <w:tcPr>
            <w:tcW w:w="2267" w:type="dxa"/>
          </w:tcPr>
          <w:p w:rsidR="00DD64B3" w:rsidRDefault="0087698F" w:rsidP="00DD64B3">
            <w:pPr>
              <w:pStyle w:val="NoSpacing"/>
            </w:pPr>
            <w:r>
              <w:t>{date}</w:t>
            </w:r>
          </w:p>
        </w:tc>
      </w:tr>
      <w:tr w:rsidR="006E2915" w:rsidTr="00F30C06">
        <w:trPr>
          <w:cantSplit/>
          <w:trHeight w:hRule="exact" w:val="255"/>
        </w:trPr>
        <w:tc>
          <w:tcPr>
            <w:tcW w:w="1813" w:type="dxa"/>
          </w:tcPr>
          <w:p w:rsidR="006E2915" w:rsidRDefault="006E2915" w:rsidP="00DD64B3">
            <w:pPr>
              <w:pStyle w:val="Heading2"/>
              <w:outlineLvl w:val="1"/>
            </w:pPr>
            <w:r w:rsidRPr="00AD0406">
              <w:t>Project Name</w:t>
            </w:r>
          </w:p>
        </w:tc>
        <w:tc>
          <w:tcPr>
            <w:tcW w:w="5439" w:type="dxa"/>
            <w:gridSpan w:val="5"/>
          </w:tcPr>
          <w:p w:rsidR="006E2915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361" w:type="dxa"/>
          </w:tcPr>
          <w:p w:rsidR="006E2915" w:rsidRDefault="006E2915" w:rsidP="00DD64B3">
            <w:pPr>
              <w:pStyle w:val="Heading2"/>
              <w:outlineLvl w:val="1"/>
            </w:pPr>
            <w:r>
              <w:t>Brief Written b</w:t>
            </w:r>
            <w:r w:rsidRPr="00AD0406">
              <w:t>y</w:t>
            </w:r>
          </w:p>
        </w:tc>
        <w:tc>
          <w:tcPr>
            <w:tcW w:w="2267" w:type="dxa"/>
          </w:tcPr>
          <w:p w:rsidR="006E2915" w:rsidRDefault="0087698F" w:rsidP="00DD64B3">
            <w:pPr>
              <w:pStyle w:val="NoSpacing"/>
            </w:pPr>
            <w:r>
              <w:t>{am}</w:t>
            </w:r>
          </w:p>
        </w:tc>
      </w:tr>
      <w:tr w:rsidR="006E2915" w:rsidTr="00F30C06">
        <w:trPr>
          <w:cantSplit/>
          <w:trHeight w:hRule="exact" w:val="255"/>
        </w:trPr>
        <w:tc>
          <w:tcPr>
            <w:tcW w:w="1813" w:type="dxa"/>
          </w:tcPr>
          <w:p w:rsidR="006E2915" w:rsidRDefault="006E2915" w:rsidP="00DD64B3">
            <w:pPr>
              <w:pStyle w:val="Heading2"/>
              <w:outlineLvl w:val="1"/>
            </w:pPr>
            <w:r w:rsidRPr="00AD0406">
              <w:t>Product/Service/Offer</w:t>
            </w:r>
          </w:p>
        </w:tc>
        <w:tc>
          <w:tcPr>
            <w:tcW w:w="9067" w:type="dxa"/>
            <w:gridSpan w:val="7"/>
          </w:tcPr>
          <w:p w:rsidR="006E2915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55"/>
        </w:trPr>
        <w:tc>
          <w:tcPr>
            <w:tcW w:w="1813" w:type="dxa"/>
          </w:tcPr>
          <w:p w:rsidR="00DD64B3" w:rsidRDefault="00DD64B3" w:rsidP="00DD64B3">
            <w:pPr>
              <w:pStyle w:val="Heading2"/>
              <w:outlineLvl w:val="1"/>
            </w:pPr>
            <w:r w:rsidRPr="00AD0406">
              <w:t>Review Date</w:t>
            </w:r>
          </w:p>
        </w:tc>
        <w:tc>
          <w:tcPr>
            <w:tcW w:w="1813" w:type="dxa"/>
          </w:tcPr>
          <w:p w:rsidR="00DD64B3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tc>
          <w:tcPr>
            <w:tcW w:w="1534" w:type="dxa"/>
            <w:gridSpan w:val="2"/>
          </w:tcPr>
          <w:p w:rsidR="00DD64B3" w:rsidRDefault="00DD64B3" w:rsidP="00DD64B3">
            <w:pPr>
              <w:pStyle w:val="Heading2"/>
              <w:outlineLvl w:val="1"/>
            </w:pPr>
            <w:r>
              <w:t>Presentation Date</w:t>
            </w:r>
          </w:p>
        </w:tc>
        <w:tc>
          <w:tcPr>
            <w:tcW w:w="2092" w:type="dxa"/>
            <w:gridSpan w:val="2"/>
          </w:tcPr>
          <w:p w:rsidR="00DD64B3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presentationDate</w:t>
            </w:r>
            <w:proofErr w:type="spellEnd"/>
            <w:r>
              <w:t>}</w:t>
            </w:r>
          </w:p>
        </w:tc>
        <w:tc>
          <w:tcPr>
            <w:tcW w:w="1361" w:type="dxa"/>
          </w:tcPr>
          <w:p w:rsidR="00DD64B3" w:rsidRDefault="00DD64B3" w:rsidP="00DD64B3">
            <w:pPr>
              <w:pStyle w:val="Heading2"/>
              <w:outlineLvl w:val="1"/>
            </w:pPr>
            <w:r>
              <w:t>Live Date</w:t>
            </w:r>
          </w:p>
        </w:tc>
        <w:tc>
          <w:tcPr>
            <w:tcW w:w="2267" w:type="dxa"/>
          </w:tcPr>
          <w:p w:rsidR="00DD64B3" w:rsidRDefault="0087698F" w:rsidP="00DD64B3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55"/>
        </w:trPr>
        <w:tc>
          <w:tcPr>
            <w:tcW w:w="1813" w:type="dxa"/>
            <w:tcBorders>
              <w:bottom w:val="nil"/>
            </w:tcBorders>
          </w:tcPr>
          <w:p w:rsidR="00DD64B3" w:rsidRDefault="00DD64B3" w:rsidP="00DD64B3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2266" w:type="dxa"/>
            <w:gridSpan w:val="2"/>
            <w:tcBorders>
              <w:bottom w:val="nil"/>
            </w:tcBorders>
          </w:tcPr>
          <w:p w:rsidR="00DD64B3" w:rsidRDefault="00DD64B3" w:rsidP="00DD64B3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267" w:type="dxa"/>
            <w:gridSpan w:val="2"/>
            <w:tcBorders>
              <w:bottom w:val="nil"/>
            </w:tcBorders>
          </w:tcPr>
          <w:p w:rsidR="00DD64B3" w:rsidRDefault="00DD64B3" w:rsidP="00DD64B3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67" w:type="dxa"/>
            <w:gridSpan w:val="2"/>
            <w:tcBorders>
              <w:bottom w:val="nil"/>
            </w:tcBorders>
          </w:tcPr>
          <w:p w:rsidR="00DD64B3" w:rsidRDefault="00DD64B3" w:rsidP="00DD64B3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267" w:type="dxa"/>
            <w:tcBorders>
              <w:bottom w:val="nil"/>
            </w:tcBorders>
          </w:tcPr>
          <w:p w:rsidR="00DD64B3" w:rsidRDefault="00DD64B3" w:rsidP="00DD64B3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DD64B3" w:rsidTr="00F30C06">
        <w:trPr>
          <w:cantSplit/>
          <w:trHeight w:hRule="exact" w:val="255"/>
        </w:trPr>
        <w:tc>
          <w:tcPr>
            <w:tcW w:w="1813" w:type="dxa"/>
            <w:tcBorders>
              <w:top w:val="nil"/>
              <w:bottom w:val="single" w:sz="18" w:space="0" w:color="777877"/>
            </w:tcBorders>
          </w:tcPr>
          <w:p w:rsidR="00DD64B3" w:rsidRDefault="00DD64B3" w:rsidP="00DD64B3">
            <w:pPr>
              <w:pStyle w:val="Heading2"/>
              <w:outlineLvl w:val="1"/>
            </w:pPr>
          </w:p>
        </w:tc>
        <w:tc>
          <w:tcPr>
            <w:tcW w:w="2266" w:type="dxa"/>
            <w:gridSpan w:val="2"/>
            <w:tcBorders>
              <w:top w:val="nil"/>
              <w:bottom w:val="single" w:sz="18" w:space="0" w:color="777877"/>
            </w:tcBorders>
          </w:tcPr>
          <w:p w:rsidR="00DD64B3" w:rsidRDefault="00DD64B3" w:rsidP="00DD64B3"/>
        </w:tc>
        <w:tc>
          <w:tcPr>
            <w:tcW w:w="2267" w:type="dxa"/>
            <w:gridSpan w:val="2"/>
            <w:tcBorders>
              <w:top w:val="nil"/>
              <w:bottom w:val="single" w:sz="18" w:space="0" w:color="777877"/>
            </w:tcBorders>
          </w:tcPr>
          <w:p w:rsidR="00DD64B3" w:rsidRDefault="00DD64B3" w:rsidP="00DD64B3"/>
        </w:tc>
        <w:tc>
          <w:tcPr>
            <w:tcW w:w="2267" w:type="dxa"/>
            <w:gridSpan w:val="2"/>
            <w:tcBorders>
              <w:top w:val="nil"/>
              <w:bottom w:val="single" w:sz="18" w:space="0" w:color="777877"/>
            </w:tcBorders>
          </w:tcPr>
          <w:p w:rsidR="00DD64B3" w:rsidRDefault="00DD64B3" w:rsidP="00DD64B3"/>
        </w:tc>
        <w:tc>
          <w:tcPr>
            <w:tcW w:w="2267" w:type="dxa"/>
            <w:tcBorders>
              <w:top w:val="nil"/>
              <w:bottom w:val="single" w:sz="18" w:space="0" w:color="777877"/>
            </w:tcBorders>
          </w:tcPr>
          <w:p w:rsidR="00DD64B3" w:rsidRDefault="00DD64B3" w:rsidP="00DD64B3"/>
        </w:tc>
      </w:tr>
      <w:tr w:rsidR="00DD64B3" w:rsidTr="00F30C06">
        <w:trPr>
          <w:cantSplit/>
          <w:trHeight w:hRule="exact" w:val="2835"/>
        </w:trPr>
        <w:tc>
          <w:tcPr>
            <w:tcW w:w="1813" w:type="dxa"/>
            <w:tcBorders>
              <w:top w:val="single" w:sz="18" w:space="0" w:color="777877"/>
            </w:tcBorders>
          </w:tcPr>
          <w:p w:rsidR="00DD64B3" w:rsidRPr="00F81A1B" w:rsidRDefault="00DD64B3" w:rsidP="006E2915">
            <w:pPr>
              <w:pStyle w:val="Heading1"/>
              <w:outlineLvl w:val="0"/>
            </w:pPr>
            <w:r>
              <w:t>WHAT DO WE WANT TO SAY?</w:t>
            </w:r>
          </w:p>
          <w:p w:rsidR="00DD64B3" w:rsidRPr="008A0633" w:rsidRDefault="00DD64B3" w:rsidP="00D02A57">
            <w:r>
              <w:t xml:space="preserve">Please give the main reason </w:t>
            </w:r>
            <w:r w:rsidR="005E3276">
              <w:br/>
            </w:r>
            <w:r>
              <w:t>for this communication and an explanation of the key message to the recipient.</w:t>
            </w:r>
          </w:p>
        </w:tc>
        <w:tc>
          <w:tcPr>
            <w:tcW w:w="9067" w:type="dxa"/>
            <w:gridSpan w:val="7"/>
            <w:tcBorders>
              <w:top w:val="single" w:sz="18" w:space="0" w:color="777877"/>
            </w:tcBorders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needToSay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835"/>
        </w:trPr>
        <w:tc>
          <w:tcPr>
            <w:tcW w:w="1813" w:type="dxa"/>
          </w:tcPr>
          <w:p w:rsidR="00DD64B3" w:rsidRDefault="00DD64B3" w:rsidP="006E2915">
            <w:pPr>
              <w:pStyle w:val="Heading1"/>
              <w:outlineLvl w:val="0"/>
            </w:pPr>
            <w:r>
              <w:t xml:space="preserve">WHO ARE WE </w:t>
            </w:r>
            <w:r>
              <w:br/>
              <w:t>TALKING TO?</w:t>
            </w:r>
          </w:p>
          <w:p w:rsidR="00DD64B3" w:rsidRPr="008A0633" w:rsidRDefault="00DD64B3" w:rsidP="006E2915">
            <w:r w:rsidRPr="00B932D8">
              <w:t>Please write a brief description of the target audience and the relationship they have with the bra</w:t>
            </w:r>
            <w:r w:rsidR="005E3276">
              <w:t>n</w:t>
            </w:r>
            <w:r w:rsidR="00145629">
              <w:t>d/sender (a</w:t>
            </w:r>
            <w:r w:rsidRPr="00B932D8">
              <w:t>ge, sex, social demographic or an example of someone they are like)</w:t>
            </w:r>
            <w:r w:rsidR="00D02A57">
              <w:t>.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talkingTo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835"/>
        </w:trPr>
        <w:tc>
          <w:tcPr>
            <w:tcW w:w="1813" w:type="dxa"/>
          </w:tcPr>
          <w:p w:rsidR="00DD64B3" w:rsidRPr="00F81A1B" w:rsidRDefault="00DD64B3" w:rsidP="006E2915">
            <w:pPr>
              <w:pStyle w:val="Heading1"/>
              <w:outlineLvl w:val="0"/>
            </w:pPr>
            <w:r>
              <w:t>HOW DO WE SAY IT?</w:t>
            </w:r>
          </w:p>
          <w:p w:rsidR="00DD64B3" w:rsidRPr="008A0633" w:rsidRDefault="00DD64B3" w:rsidP="006E2915">
            <w:pPr>
              <w:rPr>
                <w:rFonts w:cs="Arial"/>
              </w:rPr>
            </w:pPr>
            <w:r>
              <w:rPr>
                <w:rFonts w:cs="Arial"/>
              </w:rPr>
              <w:t>Please write a brief description of the brand tone of voice and provide/attach best examples of existing copy.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howWeSayIt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835"/>
        </w:trPr>
        <w:tc>
          <w:tcPr>
            <w:tcW w:w="1813" w:type="dxa"/>
          </w:tcPr>
          <w:p w:rsidR="00DD64B3" w:rsidRPr="00F81A1B" w:rsidRDefault="00DD64B3" w:rsidP="006E2915">
            <w:pPr>
              <w:pStyle w:val="Heading1"/>
              <w:outlineLvl w:val="0"/>
            </w:pPr>
            <w:r>
              <w:t>WHAT ARE THE FACTS?</w:t>
            </w:r>
          </w:p>
          <w:p w:rsidR="00DD64B3" w:rsidRPr="008A0633" w:rsidRDefault="00DD64B3" w:rsidP="006E2915">
            <w:pPr>
              <w:rPr>
                <w:rFonts w:cs="Arial"/>
              </w:rPr>
            </w:pPr>
            <w:r>
              <w:rPr>
                <w:rFonts w:cs="Arial"/>
              </w:rPr>
              <w:t>Please write any facts that need to be included or that will help strengthen the ke</w:t>
            </w:r>
            <w:r w:rsidR="005E3276">
              <w:rPr>
                <w:rFonts w:cs="Arial"/>
              </w:rPr>
              <w:t>y message (attach additional</w:t>
            </w:r>
            <w:r>
              <w:rPr>
                <w:rFonts w:cs="Arial"/>
              </w:rPr>
              <w:t xml:space="preserve"> details</w:t>
            </w:r>
            <w:r w:rsidR="005E3276">
              <w:rPr>
                <w:rFonts w:cs="Arial"/>
              </w:rPr>
              <w:t xml:space="preserve"> if needed).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whatAreTheFacts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608"/>
        </w:trPr>
        <w:tc>
          <w:tcPr>
            <w:tcW w:w="1813" w:type="dxa"/>
          </w:tcPr>
          <w:p w:rsidR="00DD64B3" w:rsidRPr="008A0633" w:rsidRDefault="00DD64B3" w:rsidP="006E2915">
            <w:pPr>
              <w:pStyle w:val="Heading1"/>
              <w:outlineLvl w:val="0"/>
            </w:pPr>
            <w:r>
              <w:lastRenderedPageBreak/>
              <w:t>ARE THERE ANY WORDS OR PHRASES TO BE AVOIDED?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wordsAvoided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608"/>
        </w:trPr>
        <w:tc>
          <w:tcPr>
            <w:tcW w:w="1813" w:type="dxa"/>
          </w:tcPr>
          <w:p w:rsidR="00DD64B3" w:rsidRDefault="00DD64B3" w:rsidP="006E2915">
            <w:pPr>
              <w:pStyle w:val="Heading1"/>
              <w:outlineLvl w:val="0"/>
            </w:pPr>
            <w:r>
              <w:t>ARE THERE ANY MANDATORY INCLUSIONS?</w:t>
            </w:r>
          </w:p>
          <w:p w:rsidR="00DD64B3" w:rsidRPr="008A0633" w:rsidRDefault="00DD64B3" w:rsidP="006E2915">
            <w:pPr>
              <w:rPr>
                <w:rFonts w:cs="Arial"/>
                <w:color w:val="6D93D0"/>
                <w:sz w:val="18"/>
                <w:szCs w:val="18"/>
              </w:rPr>
            </w:pPr>
            <w:proofErr w:type="spellStart"/>
            <w:r>
              <w:rPr>
                <w:rFonts w:cs="Arial"/>
              </w:rPr>
              <w:t>Straplines</w:t>
            </w:r>
            <w:proofErr w:type="spellEnd"/>
            <w:r>
              <w:rPr>
                <w:rFonts w:cs="Arial"/>
              </w:rPr>
              <w:t>, corporate phrases etc?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madatoryInclusions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608"/>
        </w:trPr>
        <w:tc>
          <w:tcPr>
            <w:tcW w:w="1813" w:type="dxa"/>
          </w:tcPr>
          <w:p w:rsidR="00DD64B3" w:rsidRPr="008A0633" w:rsidRDefault="00DD64B3" w:rsidP="006E2915">
            <w:pPr>
              <w:pStyle w:val="Heading1"/>
              <w:outlineLvl w:val="0"/>
            </w:pPr>
            <w:r>
              <w:t>ARE THERE ANY SPECIAL OFFER</w:t>
            </w:r>
            <w:r w:rsidR="00CE3192">
              <w:t xml:space="preserve">s or </w:t>
            </w:r>
            <w:r>
              <w:t>DISCOUNT DETAILS TO BE INLCUDED?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specialOffers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608"/>
        </w:trPr>
        <w:tc>
          <w:tcPr>
            <w:tcW w:w="1813" w:type="dxa"/>
          </w:tcPr>
          <w:p w:rsidR="00DD64B3" w:rsidRDefault="00DD64B3" w:rsidP="00DD64B3">
            <w:pPr>
              <w:pStyle w:val="Heading1"/>
              <w:outlineLvl w:val="0"/>
            </w:pPr>
            <w:r>
              <w:t>HOW DOES THE READER RESPOND TO THIS ACTIVITY?</w:t>
            </w:r>
          </w:p>
          <w:p w:rsidR="00CE3192" w:rsidRPr="00CE3192" w:rsidRDefault="00CE3192" w:rsidP="00CE3192">
            <w:r>
              <w:t>List all call to actions.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</w:t>
            </w:r>
            <w:proofErr w:type="spellStart"/>
            <w:r>
              <w:t>readerResponse</w:t>
            </w:r>
            <w:proofErr w:type="spellEnd"/>
            <w:r>
              <w:t>}</w:t>
            </w:r>
          </w:p>
        </w:tc>
      </w:tr>
      <w:tr w:rsidR="00DD64B3" w:rsidTr="00F30C06">
        <w:trPr>
          <w:cantSplit/>
          <w:trHeight w:hRule="exact" w:val="2608"/>
        </w:trPr>
        <w:tc>
          <w:tcPr>
            <w:tcW w:w="1813" w:type="dxa"/>
          </w:tcPr>
          <w:p w:rsidR="00DD64B3" w:rsidRDefault="00DD64B3" w:rsidP="00DD64B3">
            <w:pPr>
              <w:pStyle w:val="Heading1"/>
              <w:outlineLvl w:val="0"/>
            </w:pPr>
            <w:r>
              <w:t>IS THERE ANYTHING ELSE THAT THE COPYWRITER NEEDS TO KNOW?</w:t>
            </w:r>
          </w:p>
          <w:p w:rsidR="00DD64B3" w:rsidRPr="008A0633" w:rsidRDefault="00CE3192" w:rsidP="006E2915">
            <w:pPr>
              <w:rPr>
                <w:rFonts w:cs="Arial"/>
                <w:color w:val="6D93D0"/>
                <w:sz w:val="18"/>
                <w:szCs w:val="18"/>
              </w:rPr>
            </w:pPr>
            <w:r>
              <w:rPr>
                <w:rFonts w:cs="Arial"/>
              </w:rPr>
              <w:t>Please attach a</w:t>
            </w:r>
            <w:r w:rsidR="00DD64B3">
              <w:rPr>
                <w:rFonts w:cs="Arial"/>
              </w:rPr>
              <w:t xml:space="preserve"> list</w:t>
            </w:r>
            <w:r>
              <w:rPr>
                <w:rFonts w:cs="Arial"/>
              </w:rPr>
              <w:t xml:space="preserve"> of</w:t>
            </w:r>
            <w:r w:rsidR="00DD64B3">
              <w:rPr>
                <w:rFonts w:cs="Arial"/>
              </w:rPr>
              <w:t xml:space="preserve"> any additional information that would help the copywriter complete the project.</w:t>
            </w:r>
          </w:p>
        </w:tc>
        <w:tc>
          <w:tcPr>
            <w:tcW w:w="9067" w:type="dxa"/>
            <w:gridSpan w:val="7"/>
          </w:tcPr>
          <w:p w:rsidR="00DD64B3" w:rsidRDefault="0087698F" w:rsidP="006E2915">
            <w:pPr>
              <w:pStyle w:val="NoSpacing"/>
            </w:pPr>
            <w:r>
              <w:t>{copyMoreInfo}</w:t>
            </w:r>
          </w:p>
        </w:tc>
      </w:tr>
    </w:tbl>
    <w:p w:rsidR="00DD64B3" w:rsidRPr="00DD64B3" w:rsidRDefault="00DD64B3" w:rsidP="00DD64B3"/>
    <w:sectPr w:rsidR="00DD64B3" w:rsidRPr="00DD64B3" w:rsidSect="006D147C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6D1" w:rsidRDefault="00E426D1" w:rsidP="00BB748B">
      <w:r>
        <w:separator/>
      </w:r>
    </w:p>
  </w:endnote>
  <w:endnote w:type="continuationSeparator" w:id="0">
    <w:p w:rsidR="00E426D1" w:rsidRDefault="00E426D1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568" w:rsidRPr="00DD64B3" w:rsidRDefault="000B6568" w:rsidP="00DD64B3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C806BB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C806BB" w:rsidRPr="006B4723">
      <w:rPr>
        <w:rFonts w:eastAsia="Times New Roman"/>
      </w:rPr>
      <w:fldChar w:fldCharType="separate"/>
    </w:r>
    <w:r w:rsidR="0087698F">
      <w:rPr>
        <w:rFonts w:eastAsia="Times New Roman"/>
        <w:noProof/>
      </w:rPr>
      <w:t>2</w:t>
    </w:r>
    <w:r w:rsidR="00C806BB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C806BB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C806BB" w:rsidRPr="006B4723">
      <w:rPr>
        <w:rFonts w:eastAsia="Times New Roman"/>
      </w:rPr>
      <w:fldChar w:fldCharType="separate"/>
    </w:r>
    <w:r w:rsidR="0087698F">
      <w:rPr>
        <w:rFonts w:eastAsia="Times New Roman"/>
        <w:noProof/>
      </w:rPr>
      <w:t>2</w:t>
    </w:r>
    <w:r w:rsidR="00C806BB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F30C06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C806BB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C806BB" w:rsidRPr="006B4723">
      <w:rPr>
        <w:rFonts w:eastAsia="Times New Roman"/>
      </w:rPr>
      <w:fldChar w:fldCharType="separate"/>
    </w:r>
    <w:r w:rsidR="0087698F">
      <w:rPr>
        <w:rFonts w:eastAsia="Times New Roman"/>
        <w:noProof/>
      </w:rPr>
      <w:t>Document1</w:t>
    </w:r>
    <w:r w:rsidR="00C806BB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</w:t>
    </w:r>
    <w:r>
      <w:rPr>
        <w:rFonts w:eastAsia="Times New Roman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6D1" w:rsidRDefault="00E426D1" w:rsidP="00BB748B">
      <w:r>
        <w:separator/>
      </w:r>
    </w:p>
  </w:footnote>
  <w:footnote w:type="continuationSeparator" w:id="0">
    <w:p w:rsidR="00E426D1" w:rsidRDefault="00E426D1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568" w:rsidRPr="00BB748B" w:rsidRDefault="00294E4F" w:rsidP="008A0633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6568">
      <w:t>Copy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26D1"/>
    <w:rsid w:val="00046990"/>
    <w:rsid w:val="0006750D"/>
    <w:rsid w:val="000938CF"/>
    <w:rsid w:val="000B6568"/>
    <w:rsid w:val="000F3C1B"/>
    <w:rsid w:val="00145629"/>
    <w:rsid w:val="00195514"/>
    <w:rsid w:val="00294E4F"/>
    <w:rsid w:val="002F2896"/>
    <w:rsid w:val="003F712D"/>
    <w:rsid w:val="004C44E0"/>
    <w:rsid w:val="00573128"/>
    <w:rsid w:val="005E3276"/>
    <w:rsid w:val="005F78C9"/>
    <w:rsid w:val="006D147C"/>
    <w:rsid w:val="006E2915"/>
    <w:rsid w:val="00703BB3"/>
    <w:rsid w:val="00735CB6"/>
    <w:rsid w:val="007F1BE9"/>
    <w:rsid w:val="00833BE8"/>
    <w:rsid w:val="0087698F"/>
    <w:rsid w:val="008A0633"/>
    <w:rsid w:val="008B082B"/>
    <w:rsid w:val="008E2B40"/>
    <w:rsid w:val="008F28C1"/>
    <w:rsid w:val="00907BDF"/>
    <w:rsid w:val="00B844FE"/>
    <w:rsid w:val="00BB748B"/>
    <w:rsid w:val="00C14686"/>
    <w:rsid w:val="00C17C18"/>
    <w:rsid w:val="00C806BB"/>
    <w:rsid w:val="00C9474C"/>
    <w:rsid w:val="00CE3192"/>
    <w:rsid w:val="00CE457D"/>
    <w:rsid w:val="00D02A57"/>
    <w:rsid w:val="00D725B0"/>
    <w:rsid w:val="00DC71CF"/>
    <w:rsid w:val="00DD64B3"/>
    <w:rsid w:val="00E426D1"/>
    <w:rsid w:val="00F3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57"/>
    <w:rPr>
      <w:rFonts w:ascii="Arial" w:eastAsia="MS Mincho" w:hAnsi="Arial" w:cs="Times New Roman"/>
      <w:color w:val="505150"/>
      <w:sz w:val="12"/>
      <w:szCs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C06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0C06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0C06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4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E2B40"/>
    <w:rPr>
      <w:rFonts w:ascii="Arial" w:eastAsia="MS Mincho" w:hAnsi="Arial" w:cs="Times New Roman"/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8E2B4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E2B40"/>
    <w:rPr>
      <w:rFonts w:ascii="Arial" w:eastAsia="MS Mincho" w:hAnsi="Arial" w:cs="Times New Roman"/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8E2B40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F30C06"/>
    <w:rPr>
      <w:rFonts w:ascii="Arial" w:eastAsia="MS Gothic" w:hAnsi="Arial" w:cs="Times New Roman"/>
      <w:b/>
      <w:bCs/>
      <w:caps/>
      <w:color w:val="C60C30" w:themeColor="accent1"/>
      <w:spacing w:val="10"/>
      <w:sz w:val="16"/>
      <w:szCs w:val="16"/>
    </w:rPr>
  </w:style>
  <w:style w:type="character" w:customStyle="1" w:styleId="Heading2Char">
    <w:name w:val="Heading 2 Char"/>
    <w:link w:val="Heading2"/>
    <w:uiPriority w:val="9"/>
    <w:rsid w:val="00F30C06"/>
    <w:rPr>
      <w:rFonts w:ascii="Arial" w:eastAsia="MS Gothic" w:hAnsi="Arial" w:cs="Times New Roman"/>
      <w:color w:val="C60C30" w:themeColor="accent1"/>
      <w:sz w:val="16"/>
      <w:szCs w:val="16"/>
    </w:rPr>
  </w:style>
  <w:style w:type="character" w:customStyle="1" w:styleId="Heading3Char">
    <w:name w:val="Heading 3 Char"/>
    <w:link w:val="Heading3"/>
    <w:uiPriority w:val="9"/>
    <w:rsid w:val="00F30C06"/>
    <w:rPr>
      <w:rFonts w:ascii="Calibri" w:eastAsia="MS Gothic" w:hAnsi="Calibri" w:cs="Times New Roman"/>
      <w:b/>
      <w:bCs/>
      <w:color w:val="C60C30" w:themeColor="accent1"/>
      <w:sz w:val="12"/>
      <w:szCs w:val="16"/>
    </w:rPr>
  </w:style>
  <w:style w:type="paragraph" w:styleId="NoSpacing">
    <w:name w:val="No Spacing"/>
    <w:aliases w:val="Field"/>
    <w:autoRedefine/>
    <w:uiPriority w:val="1"/>
    <w:qFormat/>
    <w:rsid w:val="008E2B40"/>
    <w:pPr>
      <w:tabs>
        <w:tab w:val="left" w:pos="240"/>
      </w:tabs>
      <w:suppressAutoHyphens/>
    </w:pPr>
    <w:rPr>
      <w:rFonts w:ascii="Arial" w:eastAsia="MS Mincho" w:hAnsi="Arial" w:cs="Times New Roman"/>
      <w:color w:val="505150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2B40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8E2B40"/>
    <w:rPr>
      <w:rFonts w:ascii="Arial" w:eastAsia="MS Gothic" w:hAnsi="Arial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8E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4_Copy%20Brief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Brief04_Copy Brief_v3.dotx</Template>
  <TotalTime>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Brief</vt:lpstr>
    </vt:vector>
  </TitlesOfParts>
  <Company>LateralGroup</Company>
  <LinksUpToDate>false</LinksUpToDate>
  <CharactersWithSpaces>1479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Brief</dc:title>
  <dc:creator>mmaclennen</dc:creator>
  <cp:lastModifiedBy>mmaclennen</cp:lastModifiedBy>
  <cp:revision>1</cp:revision>
  <cp:lastPrinted>2013-01-25T15:45:00Z</cp:lastPrinted>
  <dcterms:created xsi:type="dcterms:W3CDTF">2014-10-30T14:41:00Z</dcterms:created>
  <dcterms:modified xsi:type="dcterms:W3CDTF">2014-10-30T14:47:00Z</dcterms:modified>
</cp:coreProperties>
</file>